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10462" w:type="dxa"/>
        <w:tblInd w:w="-856" w:type="dxa"/>
        <w:tblLook w:val="04A0" w:firstRow="1" w:lastRow="0" w:firstColumn="1" w:lastColumn="0" w:noHBand="0" w:noVBand="1"/>
      </w:tblPr>
      <w:tblGrid>
        <w:gridCol w:w="2977"/>
        <w:gridCol w:w="2122"/>
        <w:gridCol w:w="2127"/>
        <w:gridCol w:w="3236"/>
      </w:tblGrid>
      <w:tr w:rsidR="00734A42" w:rsidTr="00D37079">
        <w:tc>
          <w:tcPr>
            <w:tcW w:w="7226" w:type="dxa"/>
            <w:gridSpan w:val="3"/>
          </w:tcPr>
          <w:p w:rsid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23283" w:rsidRDefault="000C7334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sz w:val="28"/>
                <w:szCs w:val="28"/>
              </w:rPr>
              <w:t xml:space="preserve">     </w:t>
            </w:r>
          </w:p>
          <w:p w:rsidR="00D23283" w:rsidRDefault="00FD5191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noProof/>
                <w:sz w:val="4"/>
                <w:szCs w:val="4"/>
                <w:lang w:eastAsia="pt-BR"/>
              </w:rPr>
              <w:drawing>
                <wp:anchor distT="0" distB="0" distL="114300" distR="114300" simplePos="0" relativeHeight="251659264" behindDoc="1" locked="0" layoutInCell="1" allowOverlap="1" wp14:anchorId="6E1961F1" wp14:editId="5ECF4DCA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20320</wp:posOffset>
                  </wp:positionV>
                  <wp:extent cx="843915" cy="1123950"/>
                  <wp:effectExtent l="0" t="0" r="0" b="0"/>
                  <wp:wrapTight wrapText="bothSides">
                    <wp:wrapPolygon edited="0">
                      <wp:start x="9264" y="0"/>
                      <wp:lineTo x="3413" y="5858"/>
                      <wp:lineTo x="0" y="10617"/>
                      <wp:lineTo x="0" y="13180"/>
                      <wp:lineTo x="7801" y="17573"/>
                      <wp:lineTo x="488" y="17939"/>
                      <wp:lineTo x="0" y="19769"/>
                      <wp:lineTo x="1950" y="21234"/>
                      <wp:lineTo x="18041" y="21234"/>
                      <wp:lineTo x="20479" y="19769"/>
                      <wp:lineTo x="19991" y="17939"/>
                      <wp:lineTo x="13165" y="17573"/>
                      <wp:lineTo x="20966" y="13180"/>
                      <wp:lineTo x="20966" y="10251"/>
                      <wp:lineTo x="17553" y="5858"/>
                      <wp:lineTo x="11702" y="0"/>
                      <wp:lineTo x="9264" y="0"/>
                    </wp:wrapPolygon>
                  </wp:wrapTight>
                  <wp:docPr id="2" name="Imagem 2" descr="Descrição: 1PMDF - Mar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Descrição: 1PMDF - Mar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915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23283" w:rsidRDefault="00D23283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734A42" w:rsidRPr="000C7334" w:rsidRDefault="000C7334" w:rsidP="00D05FA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734A42" w:rsidRPr="000C7334">
              <w:rPr>
                <w:b/>
                <w:sz w:val="28"/>
                <w:szCs w:val="28"/>
              </w:rPr>
              <w:t>POLÍCIA MILITAR DO DISTRITO FEDERAL</w:t>
            </w:r>
          </w:p>
          <w:p w:rsid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734A42" w:rsidRPr="000C7334" w:rsidRDefault="00734A42" w:rsidP="00D05FA5">
            <w:pPr>
              <w:jc w:val="center"/>
              <w:rPr>
                <w:b/>
                <w:sz w:val="36"/>
                <w:szCs w:val="36"/>
              </w:rPr>
            </w:pPr>
            <w:r w:rsidRPr="000C7334">
              <w:rPr>
                <w:b/>
                <w:sz w:val="36"/>
                <w:szCs w:val="36"/>
              </w:rPr>
              <w:t>REQUERIMENTO</w:t>
            </w:r>
          </w:p>
          <w:p w:rsid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236" w:type="dxa"/>
            <w:vMerge w:val="restart"/>
          </w:tcPr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b/>
                <w:sz w:val="24"/>
                <w:szCs w:val="24"/>
              </w:rPr>
            </w:pPr>
            <w:r w:rsidRPr="00D32548">
              <w:rPr>
                <w:b/>
                <w:sz w:val="24"/>
                <w:szCs w:val="24"/>
              </w:rPr>
              <w:t>PROTOCOLO</w:t>
            </w: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i/>
                <w:sz w:val="26"/>
                <w:szCs w:val="26"/>
              </w:rPr>
            </w:pPr>
            <w:r w:rsidRPr="00D32548">
              <w:rPr>
                <w:i/>
                <w:sz w:val="26"/>
                <w:szCs w:val="26"/>
              </w:rPr>
              <w:t>GOVERNO DO DISTRITO FEDERAL</w:t>
            </w:r>
          </w:p>
          <w:p w:rsidR="00734A42" w:rsidRDefault="00734A42" w:rsidP="007607A0">
            <w:pPr>
              <w:jc w:val="center"/>
            </w:pPr>
          </w:p>
          <w:p w:rsidR="00176E48" w:rsidRDefault="00176E48" w:rsidP="00176E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Nº </w:t>
            </w:r>
            <w:r w:rsidR="00E73DC2">
              <w:rPr>
                <w:sz w:val="24"/>
                <w:szCs w:val="24"/>
              </w:rPr>
              <w:fldChar w:fldCharType="begin"/>
            </w:r>
            <w:r w:rsidR="00E73DC2">
              <w:rPr>
                <w:sz w:val="24"/>
                <w:szCs w:val="24"/>
              </w:rPr>
              <w:instrText xml:space="preserve"> MERGEFIELD  numero  \* MERGEFORMAT </w:instrText>
            </w:r>
            <w:r w:rsidR="00E73DC2">
              <w:rPr>
                <w:sz w:val="24"/>
                <w:szCs w:val="24"/>
              </w:rPr>
              <w:fldChar w:fldCharType="separate"/>
            </w:r>
            <w:r w:rsidR="00E73DC2">
              <w:rPr>
                <w:noProof/>
                <w:sz w:val="24"/>
                <w:szCs w:val="24"/>
              </w:rPr>
              <w:t>«numero»</w:t>
            </w:r>
            <w:r w:rsidR="00E73DC2">
              <w:rPr>
                <w:sz w:val="24"/>
                <w:szCs w:val="24"/>
              </w:rPr>
              <w:fldChar w:fldCharType="end"/>
            </w:r>
          </w:p>
          <w:p w:rsidR="00734A42" w:rsidRDefault="00734A42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0C7334" w:rsidRDefault="00734A42" w:rsidP="007607A0">
            <w:pPr>
              <w:jc w:val="center"/>
              <w:rPr>
                <w:i/>
                <w:sz w:val="20"/>
                <w:szCs w:val="20"/>
              </w:rPr>
            </w:pPr>
            <w:r w:rsidRPr="000C7334">
              <w:rPr>
                <w:i/>
                <w:sz w:val="20"/>
                <w:szCs w:val="20"/>
              </w:rPr>
              <w:t xml:space="preserve">PMDF – BPMA </w:t>
            </w:r>
            <w:r w:rsidR="007607A0" w:rsidRPr="000C7334">
              <w:rPr>
                <w:i/>
                <w:sz w:val="20"/>
                <w:szCs w:val="20"/>
              </w:rPr>
              <w:t>- SA</w:t>
            </w:r>
          </w:p>
        </w:tc>
      </w:tr>
      <w:tr w:rsidR="00734A42" w:rsidTr="00D37079">
        <w:tc>
          <w:tcPr>
            <w:tcW w:w="7226" w:type="dxa"/>
            <w:gridSpan w:val="3"/>
          </w:tcPr>
          <w:p w:rsidR="00734A42" w:rsidRPr="007607A0" w:rsidRDefault="00734A42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OPM:</w:t>
            </w:r>
          </w:p>
          <w:p w:rsidR="00734A42" w:rsidRPr="007607A0" w:rsidRDefault="007607A0">
            <w:pPr>
              <w:rPr>
                <w:sz w:val="24"/>
                <w:szCs w:val="24"/>
              </w:rPr>
            </w:pPr>
            <w:r w:rsidRPr="007607A0">
              <w:rPr>
                <w:sz w:val="24"/>
                <w:szCs w:val="24"/>
              </w:rPr>
              <w:t>Batalhão de Polícia Militar Ambiental</w:t>
            </w:r>
          </w:p>
        </w:tc>
        <w:tc>
          <w:tcPr>
            <w:tcW w:w="3236" w:type="dxa"/>
            <w:vMerge/>
          </w:tcPr>
          <w:p w:rsidR="00734A42" w:rsidRDefault="00734A42"/>
        </w:tc>
      </w:tr>
      <w:tr w:rsidR="00734A42" w:rsidTr="00D37079">
        <w:tc>
          <w:tcPr>
            <w:tcW w:w="7226" w:type="dxa"/>
            <w:gridSpan w:val="3"/>
          </w:tcPr>
          <w:p w:rsidR="00734A42" w:rsidRPr="007607A0" w:rsidRDefault="00734A42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REQUERENTE:</w:t>
            </w:r>
          </w:p>
          <w:p w:rsidR="00734A42" w:rsidRPr="007607A0" w:rsidRDefault="003E72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nomePolicial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«nomePolicial»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236" w:type="dxa"/>
            <w:vMerge/>
          </w:tcPr>
          <w:p w:rsidR="00734A42" w:rsidRDefault="00734A42"/>
        </w:tc>
      </w:tr>
      <w:tr w:rsidR="00734A42" w:rsidTr="00D3707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POSTO/GRAD</w:t>
            </w:r>
            <w:r w:rsidRPr="007607A0">
              <w:rPr>
                <w:sz w:val="20"/>
                <w:szCs w:val="20"/>
              </w:rPr>
              <w:t>: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PM: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SIAPE</w:t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734A42" w:rsidRPr="000C7334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IDENTIFICAÇÃO ÚNICA</w:t>
            </w:r>
          </w:p>
        </w:tc>
      </w:tr>
      <w:tr w:rsidR="007607A0" w:rsidRPr="007607A0" w:rsidTr="00D3707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7607A0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fldChar w:fldCharType="begin"/>
            </w:r>
            <w:r>
              <w:rPr>
                <w:rFonts w:cs="Arial"/>
                <w:sz w:val="24"/>
                <w:szCs w:val="24"/>
              </w:rPr>
              <w:instrText xml:space="preserve"> MERGEFIELD  postoGraduacao  \* MERGEFORMAT </w:instrText>
            </w:r>
            <w:r>
              <w:rPr>
                <w:rFonts w:cs="Arial"/>
                <w:sz w:val="24"/>
                <w:szCs w:val="24"/>
              </w:rPr>
              <w:fldChar w:fldCharType="separate"/>
            </w:r>
            <w:r w:rsidR="00D13F86">
              <w:rPr>
                <w:rFonts w:cs="Arial"/>
                <w:noProof/>
                <w:sz w:val="24"/>
                <w:szCs w:val="24"/>
              </w:rPr>
              <w:t>«postoGraduacao»</w:t>
            </w:r>
            <w:r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matricula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«matricula»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matriculaSiape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«matriculaSiape»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7607A0" w:rsidRPr="007607A0" w:rsidRDefault="00561346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identificacaoUnica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«identificacaoUnica»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0C7334" w:rsidTr="00D37079">
        <w:tc>
          <w:tcPr>
            <w:tcW w:w="10462" w:type="dxa"/>
            <w:gridSpan w:val="4"/>
          </w:tcPr>
          <w:p w:rsidR="000C7334" w:rsidRPr="000C7334" w:rsidRDefault="000C7334" w:rsidP="003E72B3">
            <w:pPr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DESTINATÁRIO:</w:t>
            </w:r>
          </w:p>
          <w:p w:rsidR="000C7334" w:rsidRPr="000C7334" w:rsidRDefault="000C7334" w:rsidP="003E72B3">
            <w:pPr>
              <w:rPr>
                <w:sz w:val="24"/>
                <w:szCs w:val="24"/>
              </w:rPr>
            </w:pPr>
            <w:r w:rsidRPr="000C7334">
              <w:rPr>
                <w:sz w:val="24"/>
                <w:szCs w:val="24"/>
              </w:rPr>
              <w:t>Sr. TC QOPM – Comandante do BPMA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2A24BA">
        <w:tc>
          <w:tcPr>
            <w:tcW w:w="10490" w:type="dxa"/>
          </w:tcPr>
          <w:p w:rsidR="00734A42" w:rsidRPr="007607A0" w:rsidRDefault="00734A42" w:rsidP="000E1DC3">
            <w:pPr>
              <w:jc w:val="center"/>
              <w:rPr>
                <w:b/>
                <w:sz w:val="24"/>
                <w:szCs w:val="24"/>
              </w:rPr>
            </w:pPr>
            <w:r w:rsidRPr="007607A0">
              <w:rPr>
                <w:b/>
                <w:sz w:val="24"/>
                <w:szCs w:val="24"/>
              </w:rPr>
              <w:t>REQUER</w:t>
            </w:r>
          </w:p>
        </w:tc>
      </w:tr>
      <w:tr w:rsidR="00734A42" w:rsidTr="002A24BA">
        <w:tc>
          <w:tcPr>
            <w:tcW w:w="10490" w:type="dxa"/>
          </w:tcPr>
          <w:p w:rsidR="00D06471" w:rsidRDefault="00D06471"/>
          <w:p w:rsidR="005D6DD4" w:rsidRDefault="005D6DD4" w:rsidP="00D06471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</w:p>
          <w:p w:rsidR="00C51C0C" w:rsidRPr="00C51C0C" w:rsidRDefault="00C51C0C" w:rsidP="00C51C0C">
            <w:pPr>
              <w:spacing w:line="312" w:lineRule="auto"/>
              <w:ind w:firstLine="709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À</w:t>
            </w:r>
            <w:r w:rsidRPr="00C51C0C">
              <w:rPr>
                <w:sz w:val="24"/>
                <w:szCs w:val="24"/>
              </w:rPr>
              <w:t xml:space="preserve"> Vossa Senhoria, </w:t>
            </w:r>
            <w:r w:rsidR="00274285">
              <w:rPr>
                <w:sz w:val="24"/>
                <w:szCs w:val="24"/>
              </w:rPr>
              <w:fldChar w:fldCharType="begin"/>
            </w:r>
            <w:r w:rsidR="00274285">
              <w:rPr>
                <w:sz w:val="24"/>
                <w:szCs w:val="24"/>
              </w:rPr>
              <w:instrText xml:space="preserve"> MERGEFIELD  quantidadeDias  \* MERGEFORMAT </w:instrText>
            </w:r>
            <w:r w:rsidR="00274285">
              <w:rPr>
                <w:sz w:val="24"/>
                <w:szCs w:val="24"/>
              </w:rPr>
              <w:fldChar w:fldCharType="separate"/>
            </w:r>
            <w:r w:rsidR="00274285">
              <w:rPr>
                <w:noProof/>
                <w:sz w:val="24"/>
                <w:szCs w:val="24"/>
              </w:rPr>
              <w:t>«quantidadeDias»</w:t>
            </w:r>
            <w:r w:rsidR="00274285">
              <w:rPr>
                <w:sz w:val="24"/>
                <w:szCs w:val="24"/>
              </w:rPr>
              <w:fldChar w:fldCharType="end"/>
            </w:r>
            <w:r w:rsidRPr="00C51C0C">
              <w:rPr>
                <w:sz w:val="24"/>
                <w:szCs w:val="24"/>
              </w:rPr>
              <w:t xml:space="preserve"> dias de Abono de Ponto Anual, a ser</w:t>
            </w:r>
            <w:r>
              <w:rPr>
                <w:sz w:val="24"/>
                <w:szCs w:val="24"/>
              </w:rPr>
              <w:t>em</w:t>
            </w:r>
            <w:r w:rsidRPr="00C51C0C">
              <w:rPr>
                <w:sz w:val="24"/>
                <w:szCs w:val="24"/>
              </w:rPr>
              <w:t xml:space="preserve"> gozado</w:t>
            </w:r>
            <w:r>
              <w:rPr>
                <w:sz w:val="24"/>
                <w:szCs w:val="24"/>
              </w:rPr>
              <w:t>s</w:t>
            </w:r>
            <w:r w:rsidRPr="00C51C0C">
              <w:rPr>
                <w:sz w:val="24"/>
                <w:szCs w:val="24"/>
              </w:rPr>
              <w:t xml:space="preserve"> no </w:t>
            </w:r>
            <w:r>
              <w:rPr>
                <w:sz w:val="24"/>
                <w:szCs w:val="24"/>
              </w:rPr>
              <w:t xml:space="preserve">período de </w:t>
            </w:r>
            <w:r w:rsidR="00561346">
              <w:rPr>
                <w:sz w:val="24"/>
                <w:szCs w:val="24"/>
              </w:rPr>
              <w:fldChar w:fldCharType="begin"/>
            </w:r>
            <w:r w:rsidR="00561346">
              <w:rPr>
                <w:sz w:val="24"/>
                <w:szCs w:val="24"/>
              </w:rPr>
              <w:instrText xml:space="preserve"> MERGEFIELD  inicioAbono  \* MERGEFORMAT </w:instrText>
            </w:r>
            <w:r w:rsidR="00561346"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«inicioAbono»</w:t>
            </w:r>
            <w:r w:rsidR="00561346">
              <w:rPr>
                <w:sz w:val="24"/>
                <w:szCs w:val="24"/>
              </w:rPr>
              <w:fldChar w:fldCharType="end"/>
            </w:r>
            <w:r w:rsidR="00561346">
              <w:rPr>
                <w:sz w:val="24"/>
                <w:szCs w:val="24"/>
              </w:rPr>
              <w:t xml:space="preserve"> </w:t>
            </w:r>
            <w:r w:rsidR="004F6CCB">
              <w:rPr>
                <w:sz w:val="24"/>
                <w:szCs w:val="24"/>
              </w:rPr>
              <w:t>à</w:t>
            </w:r>
            <w:r w:rsidR="00561346">
              <w:rPr>
                <w:sz w:val="24"/>
                <w:szCs w:val="24"/>
              </w:rPr>
              <w:t xml:space="preserve"> </w:t>
            </w:r>
            <w:r w:rsidR="00561346">
              <w:rPr>
                <w:sz w:val="24"/>
                <w:szCs w:val="24"/>
              </w:rPr>
              <w:fldChar w:fldCharType="begin"/>
            </w:r>
            <w:r w:rsidR="00561346">
              <w:rPr>
                <w:sz w:val="24"/>
                <w:szCs w:val="24"/>
              </w:rPr>
              <w:instrText xml:space="preserve"> MERGEFIELD  fimAbono  \* MERGEFORMAT </w:instrText>
            </w:r>
            <w:r w:rsidR="00561346"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«fimAbono»</w:t>
            </w:r>
            <w:r w:rsidR="00561346">
              <w:rPr>
                <w:sz w:val="24"/>
                <w:szCs w:val="24"/>
              </w:rPr>
              <w:fldChar w:fldCharType="end"/>
            </w:r>
            <w:r w:rsidRPr="00C51C0C">
              <w:rPr>
                <w:sz w:val="24"/>
                <w:szCs w:val="24"/>
              </w:rPr>
              <w:t>.</w:t>
            </w:r>
          </w:p>
          <w:p w:rsidR="00D06471" w:rsidRDefault="00D06471" w:rsidP="00B64942">
            <w:pPr>
              <w:spacing w:line="312" w:lineRule="auto"/>
              <w:jc w:val="both"/>
              <w:rPr>
                <w:sz w:val="24"/>
                <w:szCs w:val="24"/>
              </w:rPr>
            </w:pPr>
          </w:p>
          <w:p w:rsidR="005D6DD4" w:rsidRPr="00D06471" w:rsidRDefault="005D6DD4" w:rsidP="005D6DD4">
            <w:pPr>
              <w:spacing w:line="312" w:lineRule="auto"/>
              <w:jc w:val="both"/>
              <w:rPr>
                <w:sz w:val="24"/>
                <w:szCs w:val="24"/>
              </w:rPr>
            </w:pP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1" w:type="dxa"/>
        <w:tblInd w:w="-88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2"/>
        <w:gridCol w:w="5359"/>
      </w:tblGrid>
      <w:tr w:rsidR="00734A42" w:rsidTr="00D37079">
        <w:tc>
          <w:tcPr>
            <w:tcW w:w="10491" w:type="dxa"/>
            <w:gridSpan w:val="2"/>
          </w:tcPr>
          <w:p w:rsidR="00734A42" w:rsidRPr="000C7334" w:rsidRDefault="00734A42" w:rsidP="000E1DC3">
            <w:pPr>
              <w:jc w:val="center"/>
              <w:rPr>
                <w:b/>
                <w:sz w:val="24"/>
                <w:szCs w:val="24"/>
              </w:rPr>
            </w:pPr>
            <w:r w:rsidRPr="000C7334">
              <w:rPr>
                <w:b/>
                <w:sz w:val="24"/>
                <w:szCs w:val="24"/>
              </w:rPr>
              <w:t>DOCUMENTOS COMPROBATÓRIO</w:t>
            </w:r>
            <w:r w:rsidR="000E1DC3" w:rsidRPr="000C7334">
              <w:rPr>
                <w:b/>
                <w:sz w:val="24"/>
                <w:szCs w:val="24"/>
              </w:rPr>
              <w:t>S</w:t>
            </w:r>
          </w:p>
        </w:tc>
      </w:tr>
      <w:tr w:rsidR="00734A42" w:rsidTr="00D37079">
        <w:tc>
          <w:tcPr>
            <w:tcW w:w="10491" w:type="dxa"/>
            <w:gridSpan w:val="2"/>
          </w:tcPr>
          <w:p w:rsidR="00734A42" w:rsidRDefault="00734A42"/>
          <w:p w:rsidR="00D06471" w:rsidRPr="005D6DD4" w:rsidRDefault="00D06471" w:rsidP="009F312A">
            <w:pPr>
              <w:pStyle w:val="PargrafodaLista"/>
              <w:spacing w:line="312" w:lineRule="auto"/>
              <w:ind w:left="714"/>
              <w:rPr>
                <w:sz w:val="24"/>
                <w:szCs w:val="24"/>
              </w:rPr>
            </w:pPr>
          </w:p>
        </w:tc>
      </w:tr>
      <w:tr w:rsidR="00734A42" w:rsidTr="00D3707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5132" w:type="dxa"/>
          </w:tcPr>
          <w:p w:rsidR="00734A42" w:rsidRDefault="00734A42">
            <w:pPr>
              <w:rPr>
                <w:b/>
                <w:i/>
                <w:sz w:val="4"/>
                <w:szCs w:val="4"/>
              </w:rPr>
            </w:pPr>
            <w:r w:rsidRPr="000C7334">
              <w:rPr>
                <w:b/>
                <w:i/>
                <w:sz w:val="20"/>
                <w:szCs w:val="20"/>
              </w:rPr>
              <w:t>LOCAL/DATA:</w:t>
            </w: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P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D64948" w:rsidP="00561346">
            <w:r>
              <w:t xml:space="preserve">Candangolândia-DF, </w:t>
            </w:r>
            <w:fldSimple w:instr=" MERGEFIELD  dataAtual  \* MERGEFORMAT ">
              <w:r w:rsidR="00D13F86">
                <w:rPr>
                  <w:noProof/>
                </w:rPr>
                <w:t>«dataAtual»</w:t>
              </w:r>
            </w:fldSimple>
          </w:p>
        </w:tc>
        <w:tc>
          <w:tcPr>
            <w:tcW w:w="5359" w:type="dxa"/>
          </w:tcPr>
          <w:p w:rsidR="000C7334" w:rsidRDefault="000C7334" w:rsidP="000C7334"/>
          <w:p w:rsidR="000C7334" w:rsidRDefault="000C7334" w:rsidP="000C7334">
            <w:pPr>
              <w:jc w:val="center"/>
            </w:pPr>
            <w:r>
              <w:t>____________________________________</w:t>
            </w:r>
          </w:p>
          <w:p w:rsidR="00734A42" w:rsidRPr="000C7334" w:rsidRDefault="00734A42" w:rsidP="000C7334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ASSINATURA DO REQUERENTE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2A24BA">
        <w:tc>
          <w:tcPr>
            <w:tcW w:w="10490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0C7334">
              <w:rPr>
                <w:b/>
                <w:sz w:val="24"/>
                <w:szCs w:val="24"/>
              </w:rPr>
              <w:t>INFORMAÇÕES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RPr="00D32548" w:rsidTr="002A24BA">
        <w:tc>
          <w:tcPr>
            <w:tcW w:w="10490" w:type="dxa"/>
          </w:tcPr>
          <w:p w:rsidR="00ED4AC6" w:rsidRPr="00D32548" w:rsidRDefault="00ED4AC6">
            <w:pPr>
              <w:rPr>
                <w:b/>
                <w:i/>
                <w:sz w:val="8"/>
                <w:szCs w:val="8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D06471" w:rsidRPr="00D32548" w:rsidTr="00D06471">
              <w:tc>
                <w:tcPr>
                  <w:tcW w:w="4134" w:type="dxa"/>
                </w:tcPr>
                <w:p w:rsidR="00D06471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Inclusão na PMDF</w:t>
                  </w:r>
                  <w:r w:rsidRPr="00D32548">
                    <w:rPr>
                      <w:i/>
                      <w:sz w:val="24"/>
                      <w:szCs w:val="24"/>
                    </w:rPr>
                    <w:t>:</w:t>
                  </w:r>
                  <w:r w:rsidR="00D64948"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dataInclusao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«dataInclusao»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4134" w:type="dxa"/>
                </w:tcPr>
                <w:p w:rsidR="00D06471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D32548">
                    <w:rPr>
                      <w:b/>
                      <w:i/>
                      <w:sz w:val="24"/>
                      <w:szCs w:val="24"/>
                    </w:rPr>
                    <w:t>E</w:t>
                  </w:r>
                  <w:r w:rsidR="00D64948">
                    <w:rPr>
                      <w:b/>
                      <w:i/>
                      <w:sz w:val="24"/>
                      <w:szCs w:val="24"/>
                    </w:rPr>
                    <w:t>mail</w:t>
                  </w:r>
                  <w:proofErr w:type="spellEnd"/>
                  <w:r w:rsidR="00D64948">
                    <w:rPr>
                      <w:b/>
                      <w:i/>
                      <w:sz w:val="24"/>
                      <w:szCs w:val="24"/>
                    </w:rPr>
                    <w:t xml:space="preserve">: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email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«email»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D32548" w:rsidRPr="00D32548" w:rsidTr="00D06471">
              <w:tc>
                <w:tcPr>
                  <w:tcW w:w="4134" w:type="dxa"/>
                </w:tcPr>
                <w:p w:rsidR="00D32548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Comportamento: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comportamento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«comportamento»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4134" w:type="dxa"/>
                </w:tcPr>
                <w:p w:rsidR="00D32548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Telefone:</w:t>
                  </w:r>
                  <w:r w:rsidR="00D64948"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telefone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«telefone»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C7664C" w:rsidRDefault="00C7664C" w:rsidP="00C7664C">
            <w:pPr>
              <w:ind w:firstLine="142"/>
              <w:rPr>
                <w:b/>
              </w:rPr>
            </w:pPr>
          </w:p>
          <w:p w:rsidR="00A933C2" w:rsidRPr="001F4D88" w:rsidRDefault="00561346" w:rsidP="00753439">
            <w:pPr>
              <w:pStyle w:val="PargrafodaLista"/>
              <w:numPr>
                <w:ilvl w:val="0"/>
                <w:numId w:val="2"/>
              </w:num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faltaInjustificada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«faltaInjustificada»</w:t>
            </w:r>
            <w:r>
              <w:rPr>
                <w:sz w:val="24"/>
                <w:szCs w:val="24"/>
              </w:rPr>
              <w:fldChar w:fldCharType="end"/>
            </w:r>
          </w:p>
          <w:p w:rsidR="001F4D88" w:rsidRPr="00A933C2" w:rsidRDefault="00E73DC2" w:rsidP="00753439">
            <w:pPr>
              <w:pStyle w:val="PargrafodaLista"/>
              <w:numPr>
                <w:ilvl w:val="0"/>
                <w:numId w:val="2"/>
              </w:numPr>
            </w:pPr>
            <w:fldSimple w:instr=" MERGEFIELD  gozosAnteriores  \* MERGEFORMAT ">
              <w:r w:rsidR="00D13F86">
                <w:rPr>
                  <w:noProof/>
                </w:rPr>
                <w:t>«gozosAnteriores»</w:t>
              </w:r>
            </w:fldSimple>
          </w:p>
          <w:p w:rsidR="009F312A" w:rsidRDefault="009F312A" w:rsidP="00C7664C"/>
          <w:p w:rsidR="009F312A" w:rsidRDefault="009F312A" w:rsidP="00C7664C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89"/>
              <w:gridCol w:w="6124"/>
            </w:tblGrid>
            <w:tr w:rsidR="00B045B3" w:rsidRPr="00D32548" w:rsidTr="005D6DD4">
              <w:tc>
                <w:tcPr>
                  <w:tcW w:w="3289" w:type="dxa"/>
                  <w:vAlign w:val="center"/>
                </w:tcPr>
                <w:p w:rsidR="00D32548" w:rsidRPr="005D6DD4" w:rsidRDefault="00D32548">
                  <w:pPr>
                    <w:rPr>
                      <w:sz w:val="24"/>
                      <w:szCs w:val="24"/>
                    </w:rPr>
                  </w:pPr>
                  <w:r w:rsidRPr="005D6DD4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6124" w:type="dxa"/>
                  <w:vAlign w:val="center"/>
                </w:tcPr>
                <w:p w:rsidR="005D6DD4" w:rsidRPr="007D3087" w:rsidRDefault="005D6DD4" w:rsidP="005D6DD4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D32548" w:rsidRPr="00B045B3" w:rsidRDefault="00561346" w:rsidP="005D6DD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sargenteante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«sargenteante»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  <w:p w:rsidR="00D32548" w:rsidRPr="00AB61C9" w:rsidRDefault="00AB61C9" w:rsidP="00AB61C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funcaoSargenteante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«funcaoSargenteante»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D32548" w:rsidRPr="00D32548" w:rsidRDefault="00D32548"/>
        </w:tc>
      </w:tr>
    </w:tbl>
    <w:p w:rsidR="00245531" w:rsidRDefault="00245531">
      <w:pPr>
        <w:rPr>
          <w:sz w:val="4"/>
          <w:szCs w:val="4"/>
        </w:rPr>
      </w:pPr>
    </w:p>
    <w:p w:rsidR="00245531" w:rsidRDefault="00245531">
      <w:pPr>
        <w:rPr>
          <w:sz w:val="4"/>
          <w:szCs w:val="4"/>
        </w:rPr>
      </w:pPr>
      <w:r>
        <w:rPr>
          <w:sz w:val="4"/>
          <w:szCs w:val="4"/>
        </w:rPr>
        <w:br w:type="page"/>
      </w:r>
    </w:p>
    <w:p w:rsidR="00734A42" w:rsidRPr="007D3087" w:rsidRDefault="00734A42">
      <w:pPr>
        <w:rPr>
          <w:sz w:val="4"/>
          <w:szCs w:val="4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102D44">
        <w:tc>
          <w:tcPr>
            <w:tcW w:w="10490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D06471">
              <w:rPr>
                <w:b/>
                <w:sz w:val="24"/>
                <w:szCs w:val="24"/>
              </w:rPr>
              <w:t>AMPARO LEGAL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Tr="00102D44">
        <w:tc>
          <w:tcPr>
            <w:tcW w:w="10490" w:type="dxa"/>
          </w:tcPr>
          <w:p w:rsidR="00D23283" w:rsidRPr="00D23283" w:rsidRDefault="009F312A" w:rsidP="00D23283">
            <w:pPr>
              <w:pStyle w:val="PargrafodaLista"/>
              <w:numPr>
                <w:ilvl w:val="0"/>
                <w:numId w:val="1"/>
              </w:numPr>
              <w:spacing w:before="120"/>
              <w:ind w:left="714" w:hanging="357"/>
              <w:jc w:val="both"/>
              <w:rPr>
                <w:sz w:val="24"/>
                <w:szCs w:val="24"/>
              </w:rPr>
            </w:pPr>
            <w:r w:rsidRPr="00354A6E">
              <w:rPr>
                <w:szCs w:val="24"/>
              </w:rPr>
              <w:t>PORTARIA PMDF N° 844 DE 14 DE MARÇO DE 2013</w:t>
            </w:r>
          </w:p>
          <w:p w:rsidR="009F312A" w:rsidRDefault="009F312A" w:rsidP="00567CFE">
            <w:pPr>
              <w:spacing w:before="120"/>
              <w:jc w:val="both"/>
              <w:rPr>
                <w:sz w:val="10"/>
                <w:szCs w:val="10"/>
              </w:rPr>
            </w:pPr>
          </w:p>
          <w:p w:rsidR="009F312A" w:rsidRPr="00930248" w:rsidRDefault="009F312A" w:rsidP="00B045B3">
            <w:pPr>
              <w:spacing w:before="120"/>
              <w:ind w:left="357"/>
              <w:jc w:val="both"/>
              <w:rPr>
                <w:sz w:val="10"/>
                <w:szCs w:val="10"/>
              </w:rPr>
            </w:pPr>
          </w:p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"/>
              <w:gridCol w:w="4252"/>
              <w:gridCol w:w="284"/>
              <w:gridCol w:w="4253"/>
            </w:tblGrid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B045B3" w:rsidRDefault="00B045B3" w:rsidP="00B045B3">
                  <w:r>
                    <w:t>EM CONFORMIDADE COM A LEGISLAÇÃO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nil"/>
                  </w:tcBorders>
                </w:tcPr>
                <w:p w:rsidR="00B045B3" w:rsidRDefault="00B045B3" w:rsidP="00B045B3"/>
              </w:tc>
              <w:tc>
                <w:tcPr>
                  <w:tcW w:w="284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nil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</w:tbl>
          <w:p w:rsidR="007B32DF" w:rsidRDefault="007B32DF" w:rsidP="007B32DF">
            <w:pPr>
              <w:pStyle w:val="PargrafodaLista"/>
              <w:spacing w:before="120"/>
              <w:ind w:left="714"/>
              <w:jc w:val="both"/>
              <w:rPr>
                <w:sz w:val="24"/>
                <w:szCs w:val="24"/>
              </w:rPr>
            </w:pPr>
          </w:p>
          <w:p w:rsidR="00BF2725" w:rsidRPr="00D23283" w:rsidRDefault="00BF2725" w:rsidP="007B32DF">
            <w:pPr>
              <w:pStyle w:val="PargrafodaLista"/>
              <w:spacing w:before="120"/>
              <w:ind w:left="714"/>
              <w:jc w:val="both"/>
              <w:rPr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7B32DF" w:rsidTr="00FD5191">
              <w:tc>
                <w:tcPr>
                  <w:tcW w:w="3113" w:type="dxa"/>
                </w:tcPr>
                <w:p w:rsidR="007B32DF" w:rsidRPr="00FD5191" w:rsidRDefault="007B32DF" w:rsidP="00D23283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561346" w:rsidRDefault="00E73DC2" w:rsidP="00B03B24">
                  <w:pPr>
                    <w:jc w:val="center"/>
                  </w:pPr>
                  <w:fldSimple w:instr=" MERGEFIELD  chefeNgp  \* MERGEFORMAT ">
                    <w:r w:rsidR="00D13F86">
                      <w:rPr>
                        <w:noProof/>
                      </w:rPr>
                      <w:t>«chefeNgp»</w:t>
                    </w:r>
                  </w:fldSimple>
                </w:p>
                <w:p w:rsidR="00FD5191" w:rsidRDefault="00E73DC2" w:rsidP="00AB61C9">
                  <w:pPr>
                    <w:jc w:val="center"/>
                  </w:pPr>
                  <w:fldSimple w:instr=" MERGEFIELD  funcaoChefeNgp  \* MERGEFORMAT ">
                    <w:r w:rsidR="00AB61C9">
                      <w:rPr>
                        <w:noProof/>
                      </w:rPr>
                      <w:t>«funcaoChefeNgp»</w:t>
                    </w:r>
                  </w:fldSimple>
                </w:p>
              </w:tc>
            </w:tr>
          </w:tbl>
          <w:p w:rsidR="007B32DF" w:rsidRDefault="007B32DF" w:rsidP="00D23283">
            <w:pPr>
              <w:spacing w:before="120"/>
            </w:pPr>
          </w:p>
        </w:tc>
      </w:tr>
    </w:tbl>
    <w:p w:rsidR="00930248" w:rsidRDefault="00930248"/>
    <w:tbl>
      <w:tblPr>
        <w:tblStyle w:val="Tabelacomgrade"/>
        <w:tblW w:w="10462" w:type="dxa"/>
        <w:tblInd w:w="-856" w:type="dxa"/>
        <w:tblLook w:val="04A0" w:firstRow="1" w:lastRow="0" w:firstColumn="1" w:lastColumn="0" w:noHBand="0" w:noVBand="1"/>
      </w:tblPr>
      <w:tblGrid>
        <w:gridCol w:w="5103"/>
        <w:gridCol w:w="5359"/>
      </w:tblGrid>
      <w:tr w:rsidR="00930248" w:rsidTr="00D37079">
        <w:tc>
          <w:tcPr>
            <w:tcW w:w="10462" w:type="dxa"/>
            <w:gridSpan w:val="2"/>
            <w:tcBorders>
              <w:bottom w:val="nil"/>
            </w:tcBorders>
          </w:tcPr>
          <w:p w:rsidR="00930248" w:rsidRDefault="00930248" w:rsidP="003E72B3">
            <w:pPr>
              <w:jc w:val="center"/>
            </w:pPr>
            <w:r w:rsidRPr="00D06471">
              <w:rPr>
                <w:b/>
                <w:sz w:val="24"/>
                <w:szCs w:val="24"/>
              </w:rPr>
              <w:t>DESPACHOS INTERMEDIÁRIOS</w:t>
            </w:r>
          </w:p>
        </w:tc>
      </w:tr>
      <w:tr w:rsidR="00930248" w:rsidTr="00D37079">
        <w:tc>
          <w:tcPr>
            <w:tcW w:w="5103" w:type="dxa"/>
            <w:tcBorders>
              <w:top w:val="nil"/>
            </w:tcBorders>
          </w:tcPr>
          <w:p w:rsidR="00930248" w:rsidRPr="00930248" w:rsidRDefault="00561346" w:rsidP="003E72B3">
            <w:pPr>
              <w:jc w:val="center"/>
              <w:rPr>
                <w:b/>
                <w:i/>
                <w:sz w:val="10"/>
                <w:szCs w:val="10"/>
              </w:rPr>
            </w:pPr>
            <w:r>
              <w:rPr>
                <w:b/>
                <w:i/>
                <w:sz w:val="24"/>
                <w:szCs w:val="24"/>
              </w:rPr>
              <w:fldChar w:fldCharType="begin"/>
            </w:r>
            <w:r>
              <w:rPr>
                <w:b/>
                <w:i/>
                <w:sz w:val="24"/>
                <w:szCs w:val="24"/>
              </w:rPr>
              <w:instrText xml:space="preserve"> MERGEFIELD  lotacao  \* MERGEFORMAT </w:instrText>
            </w:r>
            <w:r>
              <w:rPr>
                <w:b/>
                <w:i/>
                <w:sz w:val="24"/>
                <w:szCs w:val="24"/>
              </w:rPr>
              <w:fldChar w:fldCharType="separate"/>
            </w:r>
            <w:r w:rsidR="00D13F86">
              <w:rPr>
                <w:b/>
                <w:i/>
                <w:noProof/>
                <w:sz w:val="24"/>
                <w:szCs w:val="24"/>
              </w:rPr>
              <w:t>«lotacao»</w:t>
            </w:r>
            <w:r>
              <w:rPr>
                <w:b/>
                <w:i/>
                <w:sz w:val="24"/>
                <w:szCs w:val="24"/>
              </w:rPr>
              <w:fldChar w:fldCharType="end"/>
            </w:r>
          </w:p>
          <w:p w:rsidR="00930248" w:rsidRPr="00930248" w:rsidRDefault="00930248" w:rsidP="003E72B3">
            <w:pPr>
              <w:rPr>
                <w:sz w:val="10"/>
                <w:szCs w:val="10"/>
              </w:rPr>
            </w:pPr>
          </w:p>
          <w:p w:rsidR="00930248" w:rsidRDefault="00930248" w:rsidP="003E72B3">
            <w:pPr>
              <w:rPr>
                <w:sz w:val="24"/>
                <w:szCs w:val="24"/>
              </w:rPr>
            </w:pPr>
            <w:r w:rsidRPr="00F946C6">
              <w:rPr>
                <w:sz w:val="24"/>
                <w:szCs w:val="24"/>
              </w:rPr>
              <w:t>1 – Ciente;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"/>
              <w:gridCol w:w="284"/>
              <w:gridCol w:w="1134"/>
              <w:gridCol w:w="283"/>
              <w:gridCol w:w="1276"/>
            </w:tblGrid>
            <w:tr w:rsidR="00930248" w:rsidRPr="00F946C6" w:rsidTr="003E72B3">
              <w:tc>
                <w:tcPr>
                  <w:tcW w:w="1417" w:type="dxa"/>
                  <w:tcBorders>
                    <w:right w:val="single" w:sz="4" w:space="0" w:color="auto"/>
                  </w:tcBorders>
                </w:tcPr>
                <w:p w:rsidR="00930248" w:rsidRPr="00F946C6" w:rsidRDefault="00930248" w:rsidP="00176B3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2 - </w:t>
                  </w:r>
                  <w:r w:rsidRPr="00F946C6">
                    <w:rPr>
                      <w:sz w:val="24"/>
                      <w:szCs w:val="24"/>
                    </w:rPr>
                    <w:t xml:space="preserve">Convém 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F946C6">
                    <w:rPr>
                      <w:sz w:val="24"/>
                      <w:szCs w:val="24"/>
                    </w:rPr>
                    <w:t>DEFERIR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 w:rsidRPr="00F946C6">
                    <w:rPr>
                      <w:sz w:val="24"/>
                      <w:szCs w:val="24"/>
                    </w:rPr>
                    <w:t>INDEFERIR</w:t>
                  </w:r>
                  <w:r>
                    <w:rPr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930248" w:rsidRDefault="00176B3F" w:rsidP="003E72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930248" w:rsidRPr="00F946C6">
              <w:rPr>
                <w:sz w:val="24"/>
                <w:szCs w:val="24"/>
              </w:rPr>
              <w:t xml:space="preserve"> – Encaminhe-se ao </w:t>
            </w:r>
            <w:r w:rsidR="00930248">
              <w:rPr>
                <w:sz w:val="24"/>
                <w:szCs w:val="24"/>
              </w:rPr>
              <w:t>Chefe da S</w:t>
            </w:r>
            <w:r>
              <w:rPr>
                <w:sz w:val="24"/>
                <w:szCs w:val="24"/>
              </w:rPr>
              <w:t>eção Administrativa;</w:t>
            </w:r>
          </w:p>
          <w:p w:rsidR="00176B3F" w:rsidRPr="00930248" w:rsidRDefault="00176B3F" w:rsidP="003E72B3">
            <w:pPr>
              <w:rPr>
                <w:sz w:val="6"/>
                <w:szCs w:val="6"/>
              </w:rPr>
            </w:pPr>
          </w:p>
          <w:p w:rsidR="00930248" w:rsidRPr="00930248" w:rsidRDefault="00930248" w:rsidP="003E72B3">
            <w:pPr>
              <w:rPr>
                <w:sz w:val="6"/>
                <w:szCs w:val="6"/>
              </w:rPr>
            </w:pPr>
          </w:p>
          <w:p w:rsidR="00930248" w:rsidRDefault="00930248" w:rsidP="003E72B3">
            <w:r>
              <w:rPr>
                <w:sz w:val="24"/>
                <w:szCs w:val="24"/>
              </w:rPr>
              <w:t>Em, _____ / _____ / _____</w:t>
            </w:r>
          </w:p>
          <w:p w:rsidR="00930248" w:rsidRDefault="00930248" w:rsidP="003E72B3"/>
          <w:p w:rsidR="00930248" w:rsidRDefault="00930248" w:rsidP="003E72B3"/>
          <w:p w:rsidR="00561346" w:rsidRDefault="00E73DC2" w:rsidP="003E72B3">
            <w:pPr>
              <w:jc w:val="center"/>
            </w:pPr>
            <w:fldSimple w:instr=" MERGEFIELD  chefeImediato  \* MERGEFORMAT ">
              <w:r w:rsidR="00D13F86">
                <w:rPr>
                  <w:noProof/>
                </w:rPr>
                <w:t>«chefeImediato»</w:t>
              </w:r>
            </w:fldSimple>
          </w:p>
          <w:p w:rsidR="00930248" w:rsidRDefault="00E73DC2" w:rsidP="001243E3">
            <w:pPr>
              <w:jc w:val="center"/>
            </w:pPr>
            <w:fldSimple w:instr=" MERGEFIELD  funcaochefe  \* MERGEFORMAT ">
              <w:r w:rsidR="001243E3">
                <w:rPr>
                  <w:noProof/>
                </w:rPr>
                <w:t>«funcaochefe»</w:t>
              </w:r>
            </w:fldSimple>
          </w:p>
        </w:tc>
        <w:tc>
          <w:tcPr>
            <w:tcW w:w="5359" w:type="dxa"/>
            <w:tcBorders>
              <w:top w:val="nil"/>
            </w:tcBorders>
          </w:tcPr>
          <w:p w:rsidR="00930248" w:rsidRPr="00530474" w:rsidRDefault="00930248" w:rsidP="003E72B3">
            <w:pPr>
              <w:jc w:val="center"/>
              <w:rPr>
                <w:b/>
                <w:i/>
                <w:sz w:val="24"/>
                <w:szCs w:val="24"/>
              </w:rPr>
            </w:pPr>
            <w:r w:rsidRPr="00530474">
              <w:rPr>
                <w:b/>
                <w:i/>
                <w:sz w:val="24"/>
                <w:szCs w:val="24"/>
              </w:rPr>
              <w:t>Seção Administrativa</w:t>
            </w:r>
          </w:p>
          <w:p w:rsidR="00930248" w:rsidRDefault="00930248" w:rsidP="003E72B3">
            <w:pPr>
              <w:rPr>
                <w:sz w:val="24"/>
                <w:szCs w:val="24"/>
              </w:rPr>
            </w:pPr>
          </w:p>
          <w:p w:rsidR="00930248" w:rsidRDefault="00930248" w:rsidP="003E72B3">
            <w:r w:rsidRPr="00F946C6">
              <w:rPr>
                <w:sz w:val="24"/>
                <w:szCs w:val="24"/>
              </w:rPr>
              <w:t>1 – Ciente;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"/>
              <w:gridCol w:w="284"/>
              <w:gridCol w:w="1134"/>
              <w:gridCol w:w="283"/>
              <w:gridCol w:w="1276"/>
            </w:tblGrid>
            <w:tr w:rsidR="00930248" w:rsidRPr="00F946C6" w:rsidTr="003E72B3">
              <w:tc>
                <w:tcPr>
                  <w:tcW w:w="1417" w:type="dxa"/>
                  <w:tcBorders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  <w:r w:rsidRPr="00F946C6">
                    <w:rPr>
                      <w:sz w:val="24"/>
                      <w:szCs w:val="24"/>
                    </w:rPr>
                    <w:t xml:space="preserve">2 – Convém 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F946C6">
                    <w:rPr>
                      <w:sz w:val="24"/>
                      <w:szCs w:val="24"/>
                    </w:rPr>
                    <w:t>DEFERIR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:rsidR="00930248" w:rsidRPr="00F946C6" w:rsidRDefault="00930248" w:rsidP="003E72B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 w:rsidRPr="00F946C6">
                    <w:rPr>
                      <w:sz w:val="24"/>
                      <w:szCs w:val="24"/>
                    </w:rPr>
                    <w:t>INDEFERIR</w:t>
                  </w:r>
                  <w:r>
                    <w:rPr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930248" w:rsidRDefault="00930248" w:rsidP="003E72B3">
            <w:pPr>
              <w:rPr>
                <w:sz w:val="24"/>
                <w:szCs w:val="24"/>
              </w:rPr>
            </w:pPr>
            <w:r w:rsidRPr="00F946C6">
              <w:rPr>
                <w:sz w:val="24"/>
                <w:szCs w:val="24"/>
              </w:rPr>
              <w:t xml:space="preserve">3 – Encaminhe-se ao </w:t>
            </w:r>
            <w:proofErr w:type="spellStart"/>
            <w:r>
              <w:rPr>
                <w:sz w:val="24"/>
                <w:szCs w:val="24"/>
              </w:rPr>
              <w:t>Sr</w:t>
            </w:r>
            <w:proofErr w:type="spellEnd"/>
            <w:r>
              <w:rPr>
                <w:sz w:val="24"/>
                <w:szCs w:val="24"/>
              </w:rPr>
              <w:t xml:space="preserve"> Comandante do BPMA;</w:t>
            </w:r>
          </w:p>
          <w:p w:rsidR="00930248" w:rsidRDefault="00930248" w:rsidP="003E72B3">
            <w:pPr>
              <w:rPr>
                <w:sz w:val="24"/>
                <w:szCs w:val="24"/>
              </w:rPr>
            </w:pPr>
          </w:p>
          <w:p w:rsidR="00930248" w:rsidRDefault="00930248" w:rsidP="003E72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Em, _____ / _____ / _____</w:t>
            </w:r>
          </w:p>
          <w:p w:rsidR="00930248" w:rsidRPr="00150F88" w:rsidRDefault="00930248" w:rsidP="003E72B3">
            <w:pPr>
              <w:rPr>
                <w:sz w:val="20"/>
                <w:szCs w:val="20"/>
              </w:rPr>
            </w:pPr>
          </w:p>
          <w:p w:rsidR="00930248" w:rsidRDefault="00930248" w:rsidP="003E72B3"/>
          <w:p w:rsidR="00AB61C9" w:rsidRDefault="00E73DC2" w:rsidP="00AB61C9">
            <w:pPr>
              <w:jc w:val="center"/>
            </w:pPr>
            <w:fldSimple w:instr=" MERGEFIELD  chefeSAd  \* MERGEFORMAT ">
              <w:r w:rsidR="00AB61C9">
                <w:rPr>
                  <w:noProof/>
                </w:rPr>
                <w:t>«chefeSAd»</w:t>
              </w:r>
            </w:fldSimple>
          </w:p>
          <w:p w:rsidR="00930248" w:rsidRDefault="00E73DC2" w:rsidP="00AB61C9">
            <w:pPr>
              <w:jc w:val="center"/>
            </w:pPr>
            <w:fldSimple w:instr=" MERGEFIELD  funcaoChefeSAd  \* MERGEFORMAT ">
              <w:r w:rsidR="00AB61C9">
                <w:rPr>
                  <w:noProof/>
                </w:rPr>
                <w:t>«funcaoChefeSAd»</w:t>
              </w:r>
            </w:fldSimple>
          </w:p>
        </w:tc>
      </w:tr>
    </w:tbl>
    <w:p w:rsidR="00930248" w:rsidRDefault="00930248"/>
    <w:tbl>
      <w:tblPr>
        <w:tblStyle w:val="Tabelacomgrade"/>
        <w:tblW w:w="10343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343"/>
      </w:tblGrid>
      <w:tr w:rsidR="00734A42" w:rsidTr="00102D44">
        <w:tc>
          <w:tcPr>
            <w:tcW w:w="10343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DECISÃO</w:t>
            </w:r>
          </w:p>
        </w:tc>
      </w:tr>
      <w:tr w:rsidR="00734A42" w:rsidTr="00102D44">
        <w:tc>
          <w:tcPr>
            <w:tcW w:w="10343" w:type="dxa"/>
          </w:tcPr>
          <w:p w:rsidR="009D4486" w:rsidRDefault="009D4486"/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"/>
              <w:gridCol w:w="4252"/>
              <w:gridCol w:w="284"/>
              <w:gridCol w:w="4253"/>
            </w:tblGrid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DÊ-SE CIÊNCIA AO INTERESSADO</w:t>
                  </w:r>
                </w:p>
              </w:tc>
            </w:tr>
            <w:tr w:rsidR="00FD5191" w:rsidRPr="009D4486" w:rsidTr="009D4486">
              <w:trPr>
                <w:trHeight w:val="227"/>
              </w:trPr>
              <w:tc>
                <w:tcPr>
                  <w:tcW w:w="27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2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3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</w:tr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INDEFIRO/PUBLIQUE-SE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ARQUIVE-SE</w:t>
                  </w:r>
                </w:p>
              </w:tc>
            </w:tr>
          </w:tbl>
          <w:p w:rsidR="00FD5191" w:rsidRDefault="00FD5191"/>
          <w:p w:rsidR="009D4486" w:rsidRPr="00D163B0" w:rsidRDefault="009D4486">
            <w:pPr>
              <w:rPr>
                <w:sz w:val="16"/>
                <w:szCs w:val="16"/>
              </w:rPr>
            </w:pPr>
          </w:p>
          <w:p w:rsidR="009D4486" w:rsidRPr="00D163B0" w:rsidRDefault="009D4486">
            <w:pPr>
              <w:rPr>
                <w:sz w:val="16"/>
                <w:szCs w:val="16"/>
              </w:rPr>
            </w:pPr>
          </w:p>
          <w:p w:rsidR="009D4486" w:rsidRDefault="009D4486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Tr="003E72B3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DE0179" w:rsidP="00DE017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comandante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«comandante»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  <w:p w:rsidR="009D4486" w:rsidRPr="00DE0179" w:rsidRDefault="00DE0179" w:rsidP="00DE017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funcaocomandante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«funcaocomandante»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  <w:bookmarkStart w:id="0" w:name="_GoBack"/>
                  <w:bookmarkEnd w:id="0"/>
                </w:p>
              </w:tc>
            </w:tr>
          </w:tbl>
          <w:p w:rsidR="00FD5191" w:rsidRDefault="00FD5191"/>
        </w:tc>
      </w:tr>
    </w:tbl>
    <w:p w:rsidR="00734A42" w:rsidRDefault="00734A42"/>
    <w:tbl>
      <w:tblPr>
        <w:tblStyle w:val="Tabelacomgrade"/>
        <w:tblW w:w="10462" w:type="dxa"/>
        <w:tblInd w:w="-85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2"/>
      </w:tblGrid>
      <w:tr w:rsidR="00734A42" w:rsidTr="00D37079">
        <w:tc>
          <w:tcPr>
            <w:tcW w:w="10462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OUTRAS PROVIDÊNCIAS EFETUADAS</w:t>
            </w:r>
          </w:p>
        </w:tc>
      </w:tr>
      <w:tr w:rsidR="00734A42" w:rsidTr="00D37079">
        <w:tc>
          <w:tcPr>
            <w:tcW w:w="10462" w:type="dxa"/>
          </w:tcPr>
          <w:p w:rsidR="00734A42" w:rsidRDefault="00734A42"/>
          <w:p w:rsidR="009D4486" w:rsidRDefault="009D4486"/>
          <w:p w:rsidR="009D4486" w:rsidRDefault="009D4486"/>
          <w:p w:rsidR="009D4486" w:rsidRDefault="009D4486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Tr="003E72B3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9D4486" w:rsidP="009D44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</w:t>
                  </w:r>
                </w:p>
                <w:p w:rsidR="009D4486" w:rsidRDefault="009D4486" w:rsidP="009D4486">
                  <w:pPr>
                    <w:jc w:val="center"/>
                  </w:pPr>
                  <w:r>
                    <w:t>Oficial Responsável</w:t>
                  </w:r>
                </w:p>
              </w:tc>
            </w:tr>
          </w:tbl>
          <w:p w:rsidR="009D4486" w:rsidRDefault="009D4486"/>
        </w:tc>
      </w:tr>
    </w:tbl>
    <w:p w:rsidR="00734A42" w:rsidRPr="00F946C6" w:rsidRDefault="00734A42">
      <w:pPr>
        <w:rPr>
          <w:sz w:val="2"/>
          <w:szCs w:val="2"/>
        </w:rPr>
      </w:pPr>
    </w:p>
    <w:sectPr w:rsidR="00734A42" w:rsidRPr="00F946C6" w:rsidSect="0092167E">
      <w:pgSz w:w="11906" w:h="16838" w:code="9"/>
      <w:pgMar w:top="1418" w:right="170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9077E"/>
    <w:multiLevelType w:val="hybridMultilevel"/>
    <w:tmpl w:val="D2521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B6314"/>
    <w:multiLevelType w:val="hybridMultilevel"/>
    <w:tmpl w:val="6BC4D542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mailMerge>
    <w:mainDocumentType w:val="formLetter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86"/>
    <w:rsid w:val="00083A16"/>
    <w:rsid w:val="000C7334"/>
    <w:rsid w:val="000E1DC3"/>
    <w:rsid w:val="00102D44"/>
    <w:rsid w:val="001243E3"/>
    <w:rsid w:val="001404B2"/>
    <w:rsid w:val="00150F88"/>
    <w:rsid w:val="00176B3F"/>
    <w:rsid w:val="00176E48"/>
    <w:rsid w:val="001F4D88"/>
    <w:rsid w:val="00245531"/>
    <w:rsid w:val="00274285"/>
    <w:rsid w:val="002A24BA"/>
    <w:rsid w:val="003E72B3"/>
    <w:rsid w:val="00405144"/>
    <w:rsid w:val="00417357"/>
    <w:rsid w:val="004E1C84"/>
    <w:rsid w:val="004F6CCB"/>
    <w:rsid w:val="00502A3D"/>
    <w:rsid w:val="00561346"/>
    <w:rsid w:val="00567CFE"/>
    <w:rsid w:val="005D6DD4"/>
    <w:rsid w:val="006D285D"/>
    <w:rsid w:val="00734A42"/>
    <w:rsid w:val="00753439"/>
    <w:rsid w:val="007607A0"/>
    <w:rsid w:val="007A2B27"/>
    <w:rsid w:val="007B32DF"/>
    <w:rsid w:val="007D3087"/>
    <w:rsid w:val="0087042F"/>
    <w:rsid w:val="0092167E"/>
    <w:rsid w:val="00930248"/>
    <w:rsid w:val="009D4486"/>
    <w:rsid w:val="009F312A"/>
    <w:rsid w:val="00A073C2"/>
    <w:rsid w:val="00A71A20"/>
    <w:rsid w:val="00A933C2"/>
    <w:rsid w:val="00AB61C9"/>
    <w:rsid w:val="00B03B24"/>
    <w:rsid w:val="00B045B3"/>
    <w:rsid w:val="00B64942"/>
    <w:rsid w:val="00BF2725"/>
    <w:rsid w:val="00C12B47"/>
    <w:rsid w:val="00C262C4"/>
    <w:rsid w:val="00C51C0C"/>
    <w:rsid w:val="00C7664C"/>
    <w:rsid w:val="00D05FA5"/>
    <w:rsid w:val="00D06471"/>
    <w:rsid w:val="00D13F86"/>
    <w:rsid w:val="00D163B0"/>
    <w:rsid w:val="00D23283"/>
    <w:rsid w:val="00D32548"/>
    <w:rsid w:val="00D37079"/>
    <w:rsid w:val="00D566EC"/>
    <w:rsid w:val="00D64948"/>
    <w:rsid w:val="00DE0179"/>
    <w:rsid w:val="00E329AD"/>
    <w:rsid w:val="00E73DC2"/>
    <w:rsid w:val="00EA7A03"/>
    <w:rsid w:val="00ED4AC6"/>
    <w:rsid w:val="00F23F59"/>
    <w:rsid w:val="00F6152E"/>
    <w:rsid w:val="00F946C6"/>
    <w:rsid w:val="00FD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0E99B0-502A-4C80-BC04-07D336FD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34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064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25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1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amp\www\data\abo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8395C-2AA5-4DD4-B1E3-6CDDB937A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abono.dotx</Template>
  <TotalTime>15</TotalTime>
  <Pages>2</Pages>
  <Words>469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Clauder Lima</dc:creator>
  <cp:lastModifiedBy>Clauder Lima</cp:lastModifiedBy>
  <cp:revision>9</cp:revision>
  <cp:lastPrinted>2015-04-06T13:24:00Z</cp:lastPrinted>
  <dcterms:created xsi:type="dcterms:W3CDTF">2015-11-30T15:47:00Z</dcterms:created>
  <dcterms:modified xsi:type="dcterms:W3CDTF">2015-12-06T17:05:00Z</dcterms:modified>
</cp:coreProperties>
</file>