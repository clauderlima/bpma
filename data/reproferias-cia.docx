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Tr="00D37079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6E1961F1" wp14:editId="5ECF4DC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176E48" w:rsidRDefault="00176E48" w:rsidP="00176E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Nº </w:t>
            </w:r>
            <w:r w:rsidR="00E73DC2">
              <w:rPr>
                <w:sz w:val="24"/>
                <w:szCs w:val="24"/>
              </w:rPr>
              <w:fldChar w:fldCharType="begin"/>
            </w:r>
            <w:r w:rsidR="00E73DC2">
              <w:rPr>
                <w:sz w:val="24"/>
                <w:szCs w:val="24"/>
              </w:rPr>
              <w:instrText xml:space="preserve"> MERGEFIELD  numero  \* MERGEFORMAT </w:instrText>
            </w:r>
            <w:r w:rsidR="00E73DC2">
              <w:rPr>
                <w:sz w:val="24"/>
                <w:szCs w:val="24"/>
              </w:rPr>
              <w:fldChar w:fldCharType="separate"/>
            </w:r>
            <w:r w:rsidR="00E73DC2">
              <w:rPr>
                <w:noProof/>
                <w:sz w:val="24"/>
                <w:szCs w:val="24"/>
              </w:rPr>
              <w:t>«numero»</w:t>
            </w:r>
            <w:r w:rsidR="00E73DC2">
              <w:rPr>
                <w:sz w:val="24"/>
                <w:szCs w:val="24"/>
              </w:rPr>
              <w:fldChar w:fldCharType="end"/>
            </w:r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734A42" w:rsidRPr="007607A0" w:rsidRDefault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nomePolicial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«nomePolicial»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34A42" w:rsidRPr="000C7334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7607A0" w:rsidRPr="007607A0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7607A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fldChar w:fldCharType="begin"/>
            </w:r>
            <w:r>
              <w:rPr>
                <w:rFonts w:cs="Arial"/>
                <w:sz w:val="24"/>
                <w:szCs w:val="24"/>
              </w:rPr>
              <w:instrText xml:space="preserve"> MERGEFIELD  postoGraduacao  \* MERGEFORMAT </w:instrText>
            </w:r>
            <w:r>
              <w:rPr>
                <w:rFonts w:cs="Arial"/>
                <w:sz w:val="24"/>
                <w:szCs w:val="24"/>
              </w:rPr>
              <w:fldChar w:fldCharType="separate"/>
            </w:r>
            <w:r w:rsidR="00D13F86">
              <w:rPr>
                <w:rFonts w:cs="Arial"/>
                <w:noProof/>
                <w:sz w:val="24"/>
                <w:szCs w:val="24"/>
              </w:rPr>
              <w:t>«postoGraduacao»</w:t>
            </w:r>
            <w:r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matriculaSiape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«matriculaSiape»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607A0" w:rsidRPr="007607A0" w:rsidRDefault="00561346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identificacaoUnica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«identificacaoUnica»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C7334" w:rsidTr="00D37079">
        <w:tc>
          <w:tcPr>
            <w:tcW w:w="10462" w:type="dxa"/>
            <w:gridSpan w:val="4"/>
          </w:tcPr>
          <w:p w:rsidR="000C7334" w:rsidRPr="000C7334" w:rsidRDefault="000C7334" w:rsidP="003E72B3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0C7334" w:rsidRPr="000C7334" w:rsidRDefault="000C7334" w:rsidP="003E72B3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2A24BA">
        <w:tc>
          <w:tcPr>
            <w:tcW w:w="10490" w:type="dxa"/>
          </w:tcPr>
          <w:p w:rsidR="00D06471" w:rsidRDefault="00D06471"/>
          <w:p w:rsidR="005D6DD4" w:rsidRDefault="005D6DD4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917872" w:rsidRPr="00C51C0C" w:rsidRDefault="00917872" w:rsidP="00917872">
            <w:pPr>
              <w:spacing w:line="312" w:lineRule="auto"/>
              <w:ind w:firstLine="709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À Vossa Senhoria que suas férias regulamentares, relativa ao exercício de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anoExercicioFerias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«anoExercicioFerias»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, que estão previstas para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feriasProgramacao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«feriasProgramacao»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no calendário DP/PMDF, sejam gozadas no mês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novaProgramacao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«novaProgramacao»</w:t>
            </w:r>
            <w:r>
              <w:rPr>
                <w:sz w:val="24"/>
                <w:szCs w:val="24"/>
              </w:rPr>
              <w:fldChar w:fldCharType="end"/>
            </w:r>
            <w:r w:rsidRPr="00C51C0C">
              <w:rPr>
                <w:sz w:val="24"/>
                <w:szCs w:val="24"/>
              </w:rPr>
              <w:t>.</w:t>
            </w:r>
          </w:p>
          <w:p w:rsidR="00D06471" w:rsidRDefault="00D06471" w:rsidP="00B64942">
            <w:pPr>
              <w:spacing w:line="312" w:lineRule="auto"/>
              <w:jc w:val="both"/>
              <w:rPr>
                <w:sz w:val="24"/>
                <w:szCs w:val="24"/>
              </w:rPr>
            </w:pPr>
          </w:p>
          <w:p w:rsidR="005D6DD4" w:rsidRPr="00D06471" w:rsidRDefault="005D6DD4" w:rsidP="005D6DD4">
            <w:pPr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359"/>
      </w:tblGrid>
      <w:tr w:rsidR="00734A42" w:rsidTr="00D37079">
        <w:tc>
          <w:tcPr>
            <w:tcW w:w="10491" w:type="dxa"/>
            <w:gridSpan w:val="2"/>
          </w:tcPr>
          <w:p w:rsidR="00734A42" w:rsidRPr="000C7334" w:rsidRDefault="00734A42" w:rsidP="00917872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D37079">
        <w:tc>
          <w:tcPr>
            <w:tcW w:w="10491" w:type="dxa"/>
            <w:gridSpan w:val="2"/>
          </w:tcPr>
          <w:p w:rsidR="00D06471" w:rsidRPr="00917872" w:rsidRDefault="00917872" w:rsidP="00917872">
            <w:pPr>
              <w:pStyle w:val="PargrafodaLista"/>
              <w:numPr>
                <w:ilvl w:val="0"/>
                <w:numId w:val="3"/>
              </w:numPr>
              <w:spacing w:line="480" w:lineRule="auto"/>
            </w:pPr>
            <w:r>
              <w:t>Calendário de Férias do DGP/PMDF</w:t>
            </w:r>
          </w:p>
        </w:tc>
      </w:tr>
      <w:tr w:rsidR="00734A42" w:rsidTr="00D3707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32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D64948" w:rsidP="00561346">
            <w:r>
              <w:t xml:space="preserve">Candangolândia-DF, </w:t>
            </w:r>
            <w:fldSimple w:instr=" MERGEFIELD  dataAtual  \* MERGEFORMAT ">
              <w:r w:rsidR="00D13F86">
                <w:rPr>
                  <w:noProof/>
                </w:rPr>
                <w:t>«dataAtual»</w:t>
              </w:r>
            </w:fldSimple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2A24BA">
        <w:tc>
          <w:tcPr>
            <w:tcW w:w="10490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06471" w:rsidRPr="00D32548" w:rsidTr="00D06471"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dataInclusao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«dataInclusao»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 w:rsidR="00D64948">
                    <w:rPr>
                      <w:b/>
                      <w:i/>
                      <w:sz w:val="24"/>
                      <w:szCs w:val="24"/>
                    </w:rPr>
                    <w:t>mail</w:t>
                  </w:r>
                  <w:proofErr w:type="spellEnd"/>
                  <w:r w:rsidR="00D64948">
                    <w:rPr>
                      <w:b/>
                      <w:i/>
                      <w:sz w:val="24"/>
                      <w:szCs w:val="24"/>
                    </w:rPr>
                    <w:t xml:space="preserve">: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email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«email»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D32548" w:rsidRPr="00D32548" w:rsidTr="00D06471"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comportamento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«comportamento»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telefone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«telefone»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C7664C" w:rsidRDefault="00C7664C" w:rsidP="00C7664C">
            <w:pPr>
              <w:ind w:firstLine="142"/>
              <w:rPr>
                <w:b/>
              </w:rPr>
            </w:pPr>
          </w:p>
          <w:p w:rsidR="00917872" w:rsidRPr="00775CF1" w:rsidRDefault="00917872" w:rsidP="009B4E9F">
            <w:pPr>
              <w:ind w:left="57"/>
              <w:rPr>
                <w:sz w:val="24"/>
                <w:szCs w:val="24"/>
              </w:rPr>
            </w:pPr>
            <w:r w:rsidRPr="00775CF1">
              <w:rPr>
                <w:sz w:val="24"/>
                <w:szCs w:val="24"/>
              </w:rPr>
              <w:t xml:space="preserve">Policiais de férias na Subunidade: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polferiasSubunidade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«polferiasSubunidade»</w:t>
            </w:r>
            <w:r>
              <w:rPr>
                <w:sz w:val="24"/>
                <w:szCs w:val="24"/>
              </w:rPr>
              <w:fldChar w:fldCharType="end"/>
            </w:r>
            <w:r w:rsidRPr="00775CF1">
              <w:rPr>
                <w:sz w:val="24"/>
                <w:szCs w:val="24"/>
              </w:rPr>
              <w:t xml:space="preserve"> (1/12 da Subunidade: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umDozeSubunidade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«umDozeSubunidade»</w:t>
            </w:r>
            <w:r>
              <w:rPr>
                <w:sz w:val="24"/>
                <w:szCs w:val="24"/>
              </w:rPr>
              <w:fldChar w:fldCharType="end"/>
            </w:r>
            <w:r w:rsidRPr="00775CF1">
              <w:rPr>
                <w:sz w:val="24"/>
                <w:szCs w:val="24"/>
              </w:rPr>
              <w:t>)</w:t>
            </w:r>
          </w:p>
          <w:p w:rsidR="00917872" w:rsidRPr="00775CF1" w:rsidRDefault="00917872" w:rsidP="009B4E9F">
            <w:pPr>
              <w:ind w:left="57"/>
              <w:rPr>
                <w:sz w:val="24"/>
                <w:szCs w:val="24"/>
              </w:rPr>
            </w:pPr>
            <w:r w:rsidRPr="00775CF1">
              <w:rPr>
                <w:sz w:val="24"/>
                <w:szCs w:val="24"/>
              </w:rPr>
              <w:t xml:space="preserve">Policiais de férias no Batalhão: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polferiasBatalhao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«polferiasBatalhao»</w:t>
            </w:r>
            <w:r>
              <w:rPr>
                <w:sz w:val="24"/>
                <w:szCs w:val="24"/>
              </w:rPr>
              <w:fldChar w:fldCharType="end"/>
            </w:r>
            <w:r w:rsidRPr="00775CF1">
              <w:rPr>
                <w:sz w:val="24"/>
                <w:szCs w:val="24"/>
              </w:rPr>
              <w:t xml:space="preserve"> (1/12 do Batalhão: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umDozeBatalhao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«umDozeBatalhao»</w:t>
            </w:r>
            <w:r>
              <w:rPr>
                <w:sz w:val="24"/>
                <w:szCs w:val="24"/>
              </w:rPr>
              <w:fldChar w:fldCharType="end"/>
            </w:r>
            <w:r w:rsidRPr="00775CF1">
              <w:rPr>
                <w:sz w:val="24"/>
                <w:szCs w:val="24"/>
              </w:rPr>
              <w:t>)</w:t>
            </w:r>
          </w:p>
          <w:p w:rsidR="009F312A" w:rsidRDefault="009F312A" w:rsidP="00C7664C"/>
          <w:p w:rsidR="009F312A" w:rsidRDefault="009F312A" w:rsidP="00C7664C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D32548" w:rsidTr="005D6DD4"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7D308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32548" w:rsidRPr="00B045B3" w:rsidRDefault="00561346" w:rsidP="005D6D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D32548" w:rsidRPr="00AB61C9" w:rsidRDefault="00AB61C9" w:rsidP="00AB61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D32548" w:rsidRPr="00D32548" w:rsidRDefault="00D32548"/>
        </w:tc>
      </w:tr>
    </w:tbl>
    <w:p w:rsidR="00245531" w:rsidRDefault="00245531">
      <w:pPr>
        <w:rPr>
          <w:sz w:val="4"/>
          <w:szCs w:val="4"/>
        </w:rPr>
      </w:pPr>
    </w:p>
    <w:p w:rsidR="00245531" w:rsidRDefault="00245531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:rsidR="00734A42" w:rsidRPr="007D3087" w:rsidRDefault="00734A42">
      <w:pPr>
        <w:rPr>
          <w:sz w:val="4"/>
          <w:szCs w:val="4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102D44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102D44">
        <w:tc>
          <w:tcPr>
            <w:tcW w:w="10490" w:type="dxa"/>
          </w:tcPr>
          <w:p w:rsidR="00917872" w:rsidRDefault="00917872" w:rsidP="00917872">
            <w:pPr>
              <w:pStyle w:val="NormalWeb"/>
              <w:numPr>
                <w:ilvl w:val="0"/>
                <w:numId w:val="4"/>
              </w:numPr>
              <w:spacing w:before="119" w:beforeAutospacing="0" w:after="159" w:line="259" w:lineRule="auto"/>
            </w:pPr>
            <w:r>
              <w:t>Lei nº 7.289, de dezembro de 1984;</w:t>
            </w:r>
          </w:p>
          <w:p w:rsidR="009F312A" w:rsidRPr="00917872" w:rsidRDefault="00917872" w:rsidP="00917872">
            <w:pPr>
              <w:pStyle w:val="NormalWeb"/>
              <w:numPr>
                <w:ilvl w:val="0"/>
                <w:numId w:val="4"/>
              </w:numPr>
              <w:spacing w:before="119" w:beforeAutospacing="0" w:after="159" w:line="259" w:lineRule="auto"/>
            </w:pPr>
            <w:r>
              <w:t>§ 4º do Art. 3º da portaria PMDF nº 848, de 28 de março de 2013, alterada pela portaria PMDF nº 858, de 20 de junho de 2013 e pela portaria PMDF nº 889, de 04 de dezembro de 2013</w:t>
            </w:r>
          </w:p>
          <w:p w:rsidR="009F312A" w:rsidRPr="00930248" w:rsidRDefault="009F312A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BF2725" w:rsidRPr="00D23283" w:rsidRDefault="00BF2725" w:rsidP="00917872">
            <w:pPr>
              <w:pStyle w:val="PargrafodaLista"/>
              <w:spacing w:before="120" w:line="276" w:lineRule="auto"/>
              <w:ind w:left="714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561346" w:rsidRDefault="009B4E9F" w:rsidP="00B03B24">
                  <w:pPr>
                    <w:jc w:val="center"/>
                  </w:pPr>
                  <w:fldSimple w:instr=" MERGEFIELD  chefeNgp  \* MERGEFORMAT ">
                    <w:r w:rsidR="00D13F86">
                      <w:rPr>
                        <w:noProof/>
                      </w:rPr>
                      <w:t>«chefeNgp»</w:t>
                    </w:r>
                  </w:fldSimple>
                </w:p>
                <w:p w:rsidR="00FD5191" w:rsidRDefault="009B4E9F" w:rsidP="00AB61C9">
                  <w:pPr>
                    <w:jc w:val="center"/>
                  </w:pPr>
                  <w:fldSimple w:instr=" MERGEFIELD  funcaoChefeNgp  \* MERGEFORMAT ">
                    <w:r w:rsidR="00AB61C9">
                      <w:rPr>
                        <w:noProof/>
                      </w:rPr>
                      <w:t>«funcaoChefeNgp»</w:t>
                    </w:r>
                  </w:fldSimple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5103"/>
        <w:gridCol w:w="5359"/>
      </w:tblGrid>
      <w:tr w:rsidR="00930248" w:rsidTr="00D37079">
        <w:tc>
          <w:tcPr>
            <w:tcW w:w="10462" w:type="dxa"/>
            <w:gridSpan w:val="2"/>
            <w:tcBorders>
              <w:bottom w:val="nil"/>
            </w:tcBorders>
          </w:tcPr>
          <w:p w:rsidR="00930248" w:rsidRDefault="00930248" w:rsidP="003E72B3">
            <w:pPr>
              <w:jc w:val="center"/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930248" w:rsidTr="00D37079">
        <w:tc>
          <w:tcPr>
            <w:tcW w:w="5103" w:type="dxa"/>
            <w:tcBorders>
              <w:top w:val="nil"/>
            </w:tcBorders>
          </w:tcPr>
          <w:p w:rsidR="00930248" w:rsidRPr="00917872" w:rsidRDefault="00561346" w:rsidP="00917872">
            <w:pPr>
              <w:jc w:val="center"/>
              <w:rPr>
                <w:b/>
                <w:i/>
                <w:sz w:val="10"/>
                <w:szCs w:val="10"/>
              </w:rPr>
            </w:pPr>
            <w:r>
              <w:rPr>
                <w:b/>
                <w:i/>
                <w:sz w:val="24"/>
                <w:szCs w:val="24"/>
              </w:rPr>
              <w:fldChar w:fldCharType="begin"/>
            </w:r>
            <w:r>
              <w:rPr>
                <w:b/>
                <w:i/>
                <w:sz w:val="24"/>
                <w:szCs w:val="24"/>
              </w:rPr>
              <w:instrText xml:space="preserve"> MERGEFIELD  lotacao  \* MERGEFORMAT </w:instrText>
            </w:r>
            <w:r>
              <w:rPr>
                <w:b/>
                <w:i/>
                <w:sz w:val="24"/>
                <w:szCs w:val="24"/>
              </w:rPr>
              <w:fldChar w:fldCharType="separate"/>
            </w:r>
            <w:r w:rsidR="00D13F86">
              <w:rPr>
                <w:b/>
                <w:i/>
                <w:noProof/>
                <w:sz w:val="24"/>
                <w:szCs w:val="24"/>
              </w:rPr>
              <w:t>«lotacao»</w:t>
            </w:r>
            <w:r>
              <w:rPr>
                <w:b/>
                <w:i/>
                <w:sz w:val="24"/>
                <w:szCs w:val="24"/>
              </w:rPr>
              <w:fldChar w:fldCharType="end"/>
            </w:r>
          </w:p>
          <w:p w:rsidR="00917872" w:rsidRDefault="00917872" w:rsidP="00917872">
            <w:pPr>
              <w:spacing w:line="276" w:lineRule="auto"/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>1 – Ciente;</w:t>
            </w:r>
            <w:r>
              <w:rPr>
                <w:sz w:val="24"/>
                <w:szCs w:val="24"/>
              </w:rPr>
              <w:t xml:space="preserve"> </w:t>
            </w:r>
          </w:p>
          <w:p w:rsidR="00917872" w:rsidRPr="009B4E9F" w:rsidRDefault="00917872" w:rsidP="009B4E9F">
            <w:pPr>
              <w:spacing w:line="276" w:lineRule="auto"/>
            </w:pPr>
            <w:r>
              <w:rPr>
                <w:sz w:val="24"/>
                <w:szCs w:val="24"/>
              </w:rPr>
              <w:t xml:space="preserve">2 - </w:t>
            </w:r>
            <w:r w:rsidR="009B4E9F" w:rsidRPr="009B4E9F">
              <w:t>_____________________________________</w:t>
            </w:r>
            <w:r w:rsidR="009B4E9F">
              <w:t>____</w:t>
            </w:r>
          </w:p>
          <w:p w:rsidR="009B4E9F" w:rsidRPr="009B4E9F" w:rsidRDefault="009B4E9F" w:rsidP="009B4E9F">
            <w:pPr>
              <w:spacing w:line="276" w:lineRule="auto"/>
            </w:pPr>
            <w:r w:rsidRPr="009B4E9F">
              <w:t>________________________________________</w:t>
            </w:r>
            <w:r>
              <w:t>____</w:t>
            </w:r>
          </w:p>
          <w:p w:rsidR="009B4E9F" w:rsidRPr="009B4E9F" w:rsidRDefault="009B4E9F" w:rsidP="009B4E9F">
            <w:pPr>
              <w:spacing w:line="276" w:lineRule="auto"/>
            </w:pPr>
            <w:r w:rsidRPr="009B4E9F">
              <w:t>________________________________________</w:t>
            </w:r>
            <w:r>
              <w:t>____</w:t>
            </w:r>
          </w:p>
          <w:p w:rsidR="009B4E9F" w:rsidRPr="00775CF1" w:rsidRDefault="009B4E9F" w:rsidP="009B4E9F">
            <w:pPr>
              <w:spacing w:line="276" w:lineRule="auto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>___</w:t>
            </w:r>
          </w:p>
          <w:p w:rsidR="00917872" w:rsidRPr="00775CF1" w:rsidRDefault="00917872" w:rsidP="00917872">
            <w:pPr>
              <w:rPr>
                <w:sz w:val="4"/>
                <w:szCs w:val="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17872" w:rsidRPr="00F946C6" w:rsidTr="005965D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3 - </w:t>
                  </w:r>
                  <w:r w:rsidRPr="00F946C6">
                    <w:rPr>
                      <w:sz w:val="24"/>
                      <w:szCs w:val="24"/>
                    </w:rPr>
                    <w:t xml:space="preserve">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17872" w:rsidRPr="00F946C6" w:rsidRDefault="00917872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17872" w:rsidRPr="006B0BE1" w:rsidRDefault="00917872" w:rsidP="00917872">
            <w:pPr>
              <w:rPr>
                <w:sz w:val="4"/>
                <w:szCs w:val="4"/>
              </w:rPr>
            </w:pPr>
          </w:p>
          <w:p w:rsidR="00917872" w:rsidRPr="006B0BE1" w:rsidRDefault="00917872" w:rsidP="00917872">
            <w:pPr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>4</w:t>
            </w:r>
            <w:r w:rsidRPr="00F946C6">
              <w:rPr>
                <w:sz w:val="24"/>
                <w:szCs w:val="24"/>
              </w:rPr>
              <w:t xml:space="preserve"> – </w:t>
            </w:r>
            <w:r w:rsidRPr="006B0BE1">
              <w:rPr>
                <w:sz w:val="24"/>
                <w:szCs w:val="24"/>
              </w:rPr>
              <w:t>Encaminhe-se ao Chefe da S</w:t>
            </w:r>
            <w:r>
              <w:rPr>
                <w:sz w:val="24"/>
                <w:szCs w:val="24"/>
              </w:rPr>
              <w:t xml:space="preserve">. </w:t>
            </w:r>
            <w:r w:rsidRPr="006B0BE1">
              <w:rPr>
                <w:sz w:val="24"/>
                <w:szCs w:val="24"/>
              </w:rPr>
              <w:t>Ad</w:t>
            </w:r>
            <w:r>
              <w:rPr>
                <w:sz w:val="24"/>
                <w:szCs w:val="24"/>
              </w:rPr>
              <w:t>ministrativa</w:t>
            </w:r>
            <w:r w:rsidRPr="000B35C3">
              <w:rPr>
                <w:sz w:val="23"/>
                <w:szCs w:val="23"/>
              </w:rPr>
              <w:t>;</w:t>
            </w:r>
          </w:p>
          <w:p w:rsidR="00917872" w:rsidRPr="006B0BE1" w:rsidRDefault="00917872" w:rsidP="00917872">
            <w:pPr>
              <w:rPr>
                <w:sz w:val="4"/>
                <w:szCs w:val="4"/>
              </w:rPr>
            </w:pPr>
          </w:p>
          <w:p w:rsidR="00917872" w:rsidRDefault="00917872" w:rsidP="00917872">
            <w:pPr>
              <w:jc w:val="right"/>
            </w:pPr>
            <w:r>
              <w:rPr>
                <w:sz w:val="24"/>
                <w:szCs w:val="24"/>
              </w:rPr>
              <w:t>Em, _____ / _____ / _____</w:t>
            </w:r>
          </w:p>
          <w:p w:rsidR="00930248" w:rsidRPr="00917872" w:rsidRDefault="00930248" w:rsidP="003E72B3">
            <w:pPr>
              <w:rPr>
                <w:sz w:val="14"/>
                <w:szCs w:val="14"/>
              </w:rPr>
            </w:pPr>
          </w:p>
          <w:p w:rsidR="00930248" w:rsidRDefault="00930248" w:rsidP="003E72B3"/>
          <w:p w:rsidR="00561346" w:rsidRDefault="009B4E9F" w:rsidP="003E72B3">
            <w:pPr>
              <w:jc w:val="center"/>
            </w:pPr>
            <w:fldSimple w:instr=" MERGEFIELD  chefeImediato  \* MERGEFORMAT ">
              <w:r w:rsidR="00D13F86">
                <w:rPr>
                  <w:noProof/>
                </w:rPr>
                <w:t>«chefeImediato»</w:t>
              </w:r>
            </w:fldSimple>
          </w:p>
          <w:p w:rsidR="00930248" w:rsidRDefault="009B4E9F" w:rsidP="001243E3">
            <w:pPr>
              <w:jc w:val="center"/>
            </w:pPr>
            <w:fldSimple w:instr=" MERGEFIELD  funcaochefe  \* MERGEFORMAT ">
              <w:r w:rsidR="001243E3">
                <w:rPr>
                  <w:noProof/>
                </w:rPr>
                <w:t>«funcaochefe»</w:t>
              </w:r>
            </w:fldSimple>
          </w:p>
        </w:tc>
        <w:tc>
          <w:tcPr>
            <w:tcW w:w="5359" w:type="dxa"/>
            <w:tcBorders>
              <w:top w:val="nil"/>
            </w:tcBorders>
          </w:tcPr>
          <w:p w:rsidR="00930248" w:rsidRPr="00530474" w:rsidRDefault="00930248" w:rsidP="003E72B3">
            <w:pPr>
              <w:jc w:val="center"/>
              <w:rPr>
                <w:b/>
                <w:i/>
                <w:sz w:val="24"/>
                <w:szCs w:val="24"/>
              </w:rPr>
            </w:pPr>
            <w:r w:rsidRPr="00530474">
              <w:rPr>
                <w:b/>
                <w:i/>
                <w:sz w:val="24"/>
                <w:szCs w:val="24"/>
              </w:rPr>
              <w:t>Seção Administrativa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3E72B3">
            <w:pPr>
              <w:rPr>
                <w:sz w:val="4"/>
                <w:szCs w:val="4"/>
              </w:rPr>
            </w:pPr>
            <w:r w:rsidRPr="00F946C6">
              <w:rPr>
                <w:sz w:val="24"/>
                <w:szCs w:val="24"/>
              </w:rPr>
              <w:t>1 – Ciente;</w:t>
            </w:r>
          </w:p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17872" w:rsidRPr="00917872" w:rsidRDefault="00917872" w:rsidP="003E72B3">
            <w:pPr>
              <w:rPr>
                <w:sz w:val="4"/>
                <w:szCs w:val="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917872" w:rsidTr="003E72B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 xml:space="preserve">2 – 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17872" w:rsidRDefault="00917872" w:rsidP="003E72B3">
            <w:pPr>
              <w:rPr>
                <w:sz w:val="4"/>
                <w:szCs w:val="4"/>
              </w:rPr>
            </w:pPr>
          </w:p>
          <w:p w:rsidR="00930248" w:rsidRDefault="00930248" w:rsidP="003E72B3">
            <w:pPr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 xml:space="preserve">3 – Encaminhe-se ao </w:t>
            </w:r>
            <w:proofErr w:type="spellStart"/>
            <w:r>
              <w:rPr>
                <w:sz w:val="24"/>
                <w:szCs w:val="24"/>
              </w:rPr>
              <w:t>Sr</w:t>
            </w:r>
            <w:proofErr w:type="spellEnd"/>
            <w:r>
              <w:rPr>
                <w:sz w:val="24"/>
                <w:szCs w:val="24"/>
              </w:rPr>
              <w:t xml:space="preserve"> Comandante do BPMA;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91787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Em, _____ / _____ / _____</w:t>
            </w:r>
          </w:p>
          <w:p w:rsidR="00930248" w:rsidRDefault="00930248" w:rsidP="003E72B3">
            <w:pPr>
              <w:rPr>
                <w:sz w:val="20"/>
                <w:szCs w:val="20"/>
              </w:rPr>
            </w:pPr>
          </w:p>
          <w:p w:rsidR="00917872" w:rsidRPr="00150F88" w:rsidRDefault="00917872" w:rsidP="003E72B3">
            <w:pPr>
              <w:rPr>
                <w:sz w:val="20"/>
                <w:szCs w:val="20"/>
              </w:rPr>
            </w:pPr>
          </w:p>
          <w:p w:rsidR="00930248" w:rsidRDefault="00930248" w:rsidP="003E72B3"/>
          <w:p w:rsidR="00AB61C9" w:rsidRDefault="009B4E9F" w:rsidP="00AB61C9">
            <w:pPr>
              <w:jc w:val="center"/>
            </w:pPr>
            <w:fldSimple w:instr=" MERGEFIELD  chefeSAd  \* MERGEFORMAT ">
              <w:r w:rsidR="00AB61C9">
                <w:rPr>
                  <w:noProof/>
                </w:rPr>
                <w:t>«chefeSAd»</w:t>
              </w:r>
            </w:fldSimple>
          </w:p>
          <w:p w:rsidR="00930248" w:rsidRDefault="009B4E9F" w:rsidP="00AB61C9">
            <w:pPr>
              <w:jc w:val="center"/>
            </w:pPr>
            <w:fldSimple w:instr=" MERGEFIELD  funcaoChefeSAd  \* MERGEFORMAT ">
              <w:r w:rsidR="00AB61C9">
                <w:rPr>
                  <w:noProof/>
                </w:rPr>
                <w:t>«funcaoChefeSAd»</w:t>
              </w:r>
            </w:fldSimple>
          </w:p>
        </w:tc>
      </w:tr>
    </w:tbl>
    <w:p w:rsidR="00930248" w:rsidRPr="00CB7B2C" w:rsidRDefault="00930248">
      <w:pPr>
        <w:rPr>
          <w:sz w:val="2"/>
          <w:szCs w:val="2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CB7B2C">
        <w:tc>
          <w:tcPr>
            <w:tcW w:w="10490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CB7B2C">
        <w:tc>
          <w:tcPr>
            <w:tcW w:w="10490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FD5191" w:rsidRDefault="00FD5191"/>
          <w:p w:rsidR="009D4486" w:rsidRPr="00D163B0" w:rsidRDefault="009D4486">
            <w:pPr>
              <w:rPr>
                <w:sz w:val="16"/>
                <w:szCs w:val="16"/>
              </w:rPr>
            </w:pPr>
          </w:p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DE0179" w:rsidP="00DE017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comandante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«comandante»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9D4486" w:rsidRPr="00DE0179" w:rsidRDefault="00DE0179" w:rsidP="00DE017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funcaocomandante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«funcaocomandante»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FD5191" w:rsidRDefault="00FD5191"/>
        </w:tc>
      </w:tr>
    </w:tbl>
    <w:p w:rsidR="00734A42" w:rsidRPr="00CB7B2C" w:rsidRDefault="00734A42">
      <w:pPr>
        <w:rPr>
          <w:sz w:val="2"/>
          <w:szCs w:val="2"/>
        </w:rPr>
      </w:pPr>
      <w:bookmarkStart w:id="0" w:name="_GoBack"/>
    </w:p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734A42" w:rsidTr="00D37079">
        <w:tc>
          <w:tcPr>
            <w:tcW w:w="10462" w:type="dxa"/>
          </w:tcPr>
          <w:bookmarkEnd w:id="0"/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D37079">
        <w:tc>
          <w:tcPr>
            <w:tcW w:w="10462" w:type="dxa"/>
          </w:tcPr>
          <w:p w:rsidR="00734A42" w:rsidRDefault="00734A42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 w:rsidSect="0092167E">
      <w:pgSz w:w="11906" w:h="16838" w:code="9"/>
      <w:pgMar w:top="1418" w:right="170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608C6"/>
    <w:multiLevelType w:val="hybridMultilevel"/>
    <w:tmpl w:val="868E5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9077E"/>
    <w:multiLevelType w:val="hybridMultilevel"/>
    <w:tmpl w:val="D252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30CB8"/>
    <w:multiLevelType w:val="multilevel"/>
    <w:tmpl w:val="1D16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B6314"/>
    <w:multiLevelType w:val="hybridMultilevel"/>
    <w:tmpl w:val="6BC4D542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6"/>
    <w:rsid w:val="00083A16"/>
    <w:rsid w:val="000C7334"/>
    <w:rsid w:val="000E1DC3"/>
    <w:rsid w:val="00102D44"/>
    <w:rsid w:val="001243E3"/>
    <w:rsid w:val="001404B2"/>
    <w:rsid w:val="00150F88"/>
    <w:rsid w:val="00176B3F"/>
    <w:rsid w:val="00176E48"/>
    <w:rsid w:val="001F4D88"/>
    <w:rsid w:val="00245531"/>
    <w:rsid w:val="00274285"/>
    <w:rsid w:val="002A24BA"/>
    <w:rsid w:val="003E72B3"/>
    <w:rsid w:val="00405144"/>
    <w:rsid w:val="00417357"/>
    <w:rsid w:val="004E1C84"/>
    <w:rsid w:val="004F6CCB"/>
    <w:rsid w:val="00502A3D"/>
    <w:rsid w:val="00561346"/>
    <w:rsid w:val="00567CFE"/>
    <w:rsid w:val="005D6DD4"/>
    <w:rsid w:val="006D285D"/>
    <w:rsid w:val="00734A42"/>
    <w:rsid w:val="00753439"/>
    <w:rsid w:val="007607A0"/>
    <w:rsid w:val="007A2B27"/>
    <w:rsid w:val="007B32DF"/>
    <w:rsid w:val="007D3087"/>
    <w:rsid w:val="0087042F"/>
    <w:rsid w:val="00917872"/>
    <w:rsid w:val="0092167E"/>
    <w:rsid w:val="00930248"/>
    <w:rsid w:val="009B4E9F"/>
    <w:rsid w:val="009D4486"/>
    <w:rsid w:val="009F312A"/>
    <w:rsid w:val="00A073C2"/>
    <w:rsid w:val="00A71A20"/>
    <w:rsid w:val="00A933C2"/>
    <w:rsid w:val="00AB61C9"/>
    <w:rsid w:val="00B03B24"/>
    <w:rsid w:val="00B045B3"/>
    <w:rsid w:val="00B64942"/>
    <w:rsid w:val="00BF2725"/>
    <w:rsid w:val="00C12B47"/>
    <w:rsid w:val="00C262C4"/>
    <w:rsid w:val="00C51C0C"/>
    <w:rsid w:val="00C7664C"/>
    <w:rsid w:val="00CB7B2C"/>
    <w:rsid w:val="00D05FA5"/>
    <w:rsid w:val="00D06471"/>
    <w:rsid w:val="00D13F86"/>
    <w:rsid w:val="00D163B0"/>
    <w:rsid w:val="00D23283"/>
    <w:rsid w:val="00D32548"/>
    <w:rsid w:val="00D37079"/>
    <w:rsid w:val="00D566EC"/>
    <w:rsid w:val="00D64948"/>
    <w:rsid w:val="00DE0179"/>
    <w:rsid w:val="00E329AD"/>
    <w:rsid w:val="00E73DC2"/>
    <w:rsid w:val="00EA7A03"/>
    <w:rsid w:val="00ED4AC6"/>
    <w:rsid w:val="00F23F59"/>
    <w:rsid w:val="00F6152E"/>
    <w:rsid w:val="00F946C6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0E99B0-502A-4C80-BC04-07D336FD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1787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data\abo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E345B-C755-48CB-95AB-C9AF1CD53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abono.dotx</Template>
  <TotalTime>10</TotalTime>
  <Pages>2</Pages>
  <Words>577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 Lima</dc:creator>
  <cp:lastModifiedBy>Clauder Lima</cp:lastModifiedBy>
  <cp:revision>5</cp:revision>
  <cp:lastPrinted>2015-04-06T13:24:00Z</cp:lastPrinted>
  <dcterms:created xsi:type="dcterms:W3CDTF">2015-12-06T17:05:00Z</dcterms:created>
  <dcterms:modified xsi:type="dcterms:W3CDTF">2015-12-17T14:33:00Z</dcterms:modified>
</cp:coreProperties>
</file>