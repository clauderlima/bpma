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2977"/>
        <w:gridCol w:w="2122"/>
        <w:gridCol w:w="2127"/>
        <w:gridCol w:w="3236"/>
      </w:tblGrid>
      <w:tr w:rsidR="00734A42" w:rsidTr="00D37079">
        <w:tc>
          <w:tcPr>
            <w:tcW w:w="7226" w:type="dxa"/>
            <w:gridSpan w:val="3"/>
          </w:tcPr>
          <w:p w:rsid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23283" w:rsidRDefault="000C7334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</w:p>
          <w:p w:rsidR="00D23283" w:rsidRDefault="00FD5191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noProof/>
                <w:sz w:val="4"/>
                <w:szCs w:val="4"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6E1961F1" wp14:editId="5ECF4DCA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20320</wp:posOffset>
                  </wp:positionV>
                  <wp:extent cx="843915" cy="1123950"/>
                  <wp:effectExtent l="0" t="0" r="0" b="0"/>
                  <wp:wrapTight wrapText="bothSides">
                    <wp:wrapPolygon edited="0">
                      <wp:start x="9264" y="0"/>
                      <wp:lineTo x="3413" y="5858"/>
                      <wp:lineTo x="0" y="10617"/>
                      <wp:lineTo x="0" y="13180"/>
                      <wp:lineTo x="7801" y="17573"/>
                      <wp:lineTo x="488" y="17939"/>
                      <wp:lineTo x="0" y="19769"/>
                      <wp:lineTo x="1950" y="21234"/>
                      <wp:lineTo x="18041" y="21234"/>
                      <wp:lineTo x="20479" y="19769"/>
                      <wp:lineTo x="19991" y="17939"/>
                      <wp:lineTo x="13165" y="17573"/>
                      <wp:lineTo x="20966" y="13180"/>
                      <wp:lineTo x="20966" y="10251"/>
                      <wp:lineTo x="17553" y="5858"/>
                      <wp:lineTo x="11702" y="0"/>
                      <wp:lineTo x="9264" y="0"/>
                    </wp:wrapPolygon>
                  </wp:wrapTight>
                  <wp:docPr id="2" name="Imagem 2" descr="Descrição: 1PMDF - Mar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1PMDF - Mar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23283" w:rsidRDefault="00D23283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734A42" w:rsidRPr="000C7334" w:rsidRDefault="000C7334" w:rsidP="00D05FA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734A42" w:rsidRPr="000C7334">
              <w:rPr>
                <w:b/>
                <w:sz w:val="28"/>
                <w:szCs w:val="28"/>
              </w:rPr>
              <w:t>POLÍCIA MILITAR DO DISTRITO FEDERAL</w:t>
            </w:r>
          </w:p>
          <w:p w:rsid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734A42" w:rsidRPr="000C7334" w:rsidRDefault="00734A42" w:rsidP="00D05FA5">
            <w:pPr>
              <w:jc w:val="center"/>
              <w:rPr>
                <w:b/>
                <w:sz w:val="36"/>
                <w:szCs w:val="36"/>
              </w:rPr>
            </w:pPr>
            <w:r w:rsidRPr="000C7334">
              <w:rPr>
                <w:b/>
                <w:sz w:val="36"/>
                <w:szCs w:val="36"/>
              </w:rPr>
              <w:t>REQUERIMENTO</w:t>
            </w:r>
          </w:p>
          <w:p w:rsid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236" w:type="dxa"/>
            <w:vMerge w:val="restart"/>
          </w:tcPr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b/>
                <w:sz w:val="24"/>
                <w:szCs w:val="24"/>
              </w:rPr>
            </w:pPr>
            <w:r w:rsidRPr="00D32548">
              <w:rPr>
                <w:b/>
                <w:sz w:val="24"/>
                <w:szCs w:val="24"/>
              </w:rPr>
              <w:t>PROTOCOLO</w:t>
            </w: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i/>
                <w:sz w:val="26"/>
                <w:szCs w:val="26"/>
              </w:rPr>
            </w:pPr>
            <w:r w:rsidRPr="00D32548">
              <w:rPr>
                <w:i/>
                <w:sz w:val="26"/>
                <w:szCs w:val="26"/>
              </w:rPr>
              <w:t>GOVERNO DO DISTRITO FEDERAL</w:t>
            </w:r>
          </w:p>
          <w:p w:rsidR="00734A42" w:rsidRDefault="00734A42" w:rsidP="007607A0">
            <w:pPr>
              <w:jc w:val="center"/>
            </w:pPr>
          </w:p>
          <w:p w:rsidR="00176E48" w:rsidRDefault="00176E48" w:rsidP="00176E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Nº </w:t>
            </w:r>
            <w:r w:rsidR="00E73DC2">
              <w:rPr>
                <w:sz w:val="24"/>
                <w:szCs w:val="24"/>
              </w:rPr>
              <w:fldChar w:fldCharType="begin"/>
            </w:r>
            <w:r w:rsidR="00E73DC2">
              <w:rPr>
                <w:sz w:val="24"/>
                <w:szCs w:val="24"/>
              </w:rPr>
              <w:instrText xml:space="preserve"> MERGEFIELD  numero  \* MERGEFORMAT </w:instrText>
            </w:r>
            <w:r w:rsidR="00E73DC2">
              <w:rPr>
                <w:sz w:val="24"/>
                <w:szCs w:val="24"/>
              </w:rPr>
              <w:fldChar w:fldCharType="separate"/>
            </w:r>
            <w:r w:rsidR="00E73DC2">
              <w:rPr>
                <w:noProof/>
                <w:sz w:val="24"/>
                <w:szCs w:val="24"/>
              </w:rPr>
              <w:t>«numero»</w:t>
            </w:r>
            <w:r w:rsidR="00E73DC2">
              <w:rPr>
                <w:sz w:val="24"/>
                <w:szCs w:val="24"/>
              </w:rPr>
              <w:fldChar w:fldCharType="end"/>
            </w:r>
          </w:p>
          <w:p w:rsidR="00734A42" w:rsidRDefault="00734A42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0C7334" w:rsidRDefault="00734A42" w:rsidP="007607A0">
            <w:pPr>
              <w:jc w:val="center"/>
              <w:rPr>
                <w:i/>
                <w:sz w:val="20"/>
                <w:szCs w:val="20"/>
              </w:rPr>
            </w:pPr>
            <w:r w:rsidRPr="000C7334">
              <w:rPr>
                <w:i/>
                <w:sz w:val="20"/>
                <w:szCs w:val="20"/>
              </w:rPr>
              <w:t xml:space="preserve">PMDF – BPMA </w:t>
            </w:r>
            <w:r w:rsidR="007607A0" w:rsidRPr="000C7334">
              <w:rPr>
                <w:i/>
                <w:sz w:val="20"/>
                <w:szCs w:val="20"/>
              </w:rPr>
              <w:t>- SA</w:t>
            </w:r>
          </w:p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OPM:</w:t>
            </w:r>
          </w:p>
          <w:p w:rsidR="00734A42" w:rsidRPr="007607A0" w:rsidRDefault="007607A0">
            <w:pPr>
              <w:rPr>
                <w:sz w:val="24"/>
                <w:szCs w:val="24"/>
              </w:rPr>
            </w:pPr>
            <w:r w:rsidRPr="007607A0">
              <w:rPr>
                <w:sz w:val="24"/>
                <w:szCs w:val="24"/>
              </w:rPr>
              <w:t>Batalhão de Polícia Militar Ambiental</w:t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REQUERENTE:</w:t>
            </w:r>
          </w:p>
          <w:p w:rsidR="00734A42" w:rsidRPr="007607A0" w:rsidRDefault="003E7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nomePolicial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«nomePolicial»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POSTO/GRAD</w:t>
            </w:r>
            <w:r w:rsidRPr="007607A0">
              <w:rPr>
                <w:sz w:val="20"/>
                <w:szCs w:val="20"/>
              </w:rPr>
              <w:t>: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PM: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SIAPE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34A42" w:rsidRPr="000C7334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IDENTIFICAÇÃO ÚNICA</w:t>
            </w:r>
          </w:p>
        </w:tc>
      </w:tr>
      <w:tr w:rsidR="007607A0" w:rsidRPr="007607A0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7607A0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fldChar w:fldCharType="begin"/>
            </w:r>
            <w:r>
              <w:rPr>
                <w:rFonts w:cs="Arial"/>
                <w:sz w:val="24"/>
                <w:szCs w:val="24"/>
              </w:rPr>
              <w:instrText xml:space="preserve"> MERGEFIELD  postoGraduacao  \* MERGEFORMAT </w:instrText>
            </w:r>
            <w:r>
              <w:rPr>
                <w:rFonts w:cs="Arial"/>
                <w:sz w:val="24"/>
                <w:szCs w:val="24"/>
              </w:rPr>
              <w:fldChar w:fldCharType="separate"/>
            </w:r>
            <w:r w:rsidR="00D13F86">
              <w:rPr>
                <w:rFonts w:cs="Arial"/>
                <w:noProof/>
                <w:sz w:val="24"/>
                <w:szCs w:val="24"/>
              </w:rPr>
              <w:t>«postoGraduacao»</w:t>
            </w:r>
            <w:r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matriculaSiape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«matriculaSiape»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607A0" w:rsidRPr="007607A0" w:rsidRDefault="00561346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identificacaoUnica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«identificacaoUnica»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0C7334" w:rsidTr="00D37079">
        <w:tc>
          <w:tcPr>
            <w:tcW w:w="10462" w:type="dxa"/>
            <w:gridSpan w:val="4"/>
          </w:tcPr>
          <w:p w:rsidR="000C7334" w:rsidRPr="000C7334" w:rsidRDefault="000C7334" w:rsidP="003E72B3">
            <w:pPr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DESTINATÁRIO:</w:t>
            </w:r>
          </w:p>
          <w:p w:rsidR="000C7334" w:rsidRPr="000C7334" w:rsidRDefault="000C7334" w:rsidP="003E72B3">
            <w:pPr>
              <w:rPr>
                <w:sz w:val="24"/>
                <w:szCs w:val="24"/>
              </w:rPr>
            </w:pPr>
            <w:r w:rsidRPr="000C7334">
              <w:rPr>
                <w:sz w:val="24"/>
                <w:szCs w:val="24"/>
              </w:rPr>
              <w:t>Sr. TC QOPM – Comandante do BPMA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Pr="007607A0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7607A0">
              <w:rPr>
                <w:b/>
                <w:sz w:val="24"/>
                <w:szCs w:val="24"/>
              </w:rPr>
              <w:t>REQUER</w:t>
            </w:r>
          </w:p>
        </w:tc>
      </w:tr>
      <w:tr w:rsidR="00734A42" w:rsidTr="002A24BA">
        <w:tc>
          <w:tcPr>
            <w:tcW w:w="10490" w:type="dxa"/>
          </w:tcPr>
          <w:p w:rsidR="00D06471" w:rsidRDefault="00D06471"/>
          <w:p w:rsidR="005D6DD4" w:rsidRDefault="005D6DD4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917872" w:rsidRPr="00C51C0C" w:rsidRDefault="00917872" w:rsidP="00917872">
            <w:pPr>
              <w:spacing w:line="312" w:lineRule="auto"/>
              <w:ind w:firstLine="709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À Vossa Senhoria </w:t>
            </w:r>
            <w:r w:rsidR="0028234B">
              <w:rPr>
                <w:sz w:val="24"/>
                <w:szCs w:val="24"/>
              </w:rPr>
              <w:t xml:space="preserve">o não gozo de suas férias </w:t>
            </w:r>
            <w:r>
              <w:rPr>
                <w:sz w:val="24"/>
                <w:szCs w:val="24"/>
              </w:rPr>
              <w:t xml:space="preserve">regulamentares, relativa ao exercício de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anoExercicioFerias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«anoExercicioFerias»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, que estão previstas para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feriasProgramacao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«feriasProgramacao»</w:t>
            </w:r>
            <w:r>
              <w:rPr>
                <w:sz w:val="24"/>
                <w:szCs w:val="24"/>
              </w:rPr>
              <w:fldChar w:fldCharType="end"/>
            </w:r>
            <w:r w:rsidR="0028234B">
              <w:rPr>
                <w:sz w:val="24"/>
                <w:szCs w:val="24"/>
              </w:rPr>
              <w:t>.</w:t>
            </w:r>
          </w:p>
          <w:p w:rsidR="00D06471" w:rsidRDefault="00D06471" w:rsidP="00B64942">
            <w:pPr>
              <w:spacing w:line="312" w:lineRule="auto"/>
              <w:jc w:val="both"/>
              <w:rPr>
                <w:sz w:val="24"/>
                <w:szCs w:val="24"/>
              </w:rPr>
            </w:pPr>
          </w:p>
          <w:p w:rsidR="005D6DD4" w:rsidRPr="00D06471" w:rsidRDefault="005D6DD4" w:rsidP="005D6DD4">
            <w:pPr>
              <w:spacing w:line="312" w:lineRule="auto"/>
              <w:jc w:val="both"/>
              <w:rPr>
                <w:sz w:val="24"/>
                <w:szCs w:val="24"/>
              </w:rPr>
            </w:pP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2"/>
        <w:gridCol w:w="5359"/>
      </w:tblGrid>
      <w:tr w:rsidR="00734A42" w:rsidTr="00D37079">
        <w:tc>
          <w:tcPr>
            <w:tcW w:w="10491" w:type="dxa"/>
            <w:gridSpan w:val="2"/>
          </w:tcPr>
          <w:p w:rsidR="00734A42" w:rsidRPr="000C7334" w:rsidRDefault="00734A42" w:rsidP="00917872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0C7334">
              <w:rPr>
                <w:b/>
                <w:sz w:val="24"/>
                <w:szCs w:val="24"/>
              </w:rPr>
              <w:t>DOCUMENTOS COMPROBATÓRIO</w:t>
            </w:r>
            <w:r w:rsidR="000E1DC3" w:rsidRPr="000C7334">
              <w:rPr>
                <w:b/>
                <w:sz w:val="24"/>
                <w:szCs w:val="24"/>
              </w:rPr>
              <w:t>S</w:t>
            </w:r>
          </w:p>
        </w:tc>
      </w:tr>
      <w:tr w:rsidR="00734A42" w:rsidTr="00D37079">
        <w:tc>
          <w:tcPr>
            <w:tcW w:w="10491" w:type="dxa"/>
            <w:gridSpan w:val="2"/>
          </w:tcPr>
          <w:p w:rsidR="00D06471" w:rsidRPr="00917872" w:rsidRDefault="00917872" w:rsidP="00917872">
            <w:pPr>
              <w:pStyle w:val="PargrafodaLista"/>
              <w:numPr>
                <w:ilvl w:val="0"/>
                <w:numId w:val="3"/>
              </w:numPr>
              <w:spacing w:line="480" w:lineRule="auto"/>
            </w:pPr>
            <w:r>
              <w:t>Calendário de Férias do DGP/PMDF</w:t>
            </w:r>
          </w:p>
        </w:tc>
      </w:tr>
      <w:tr w:rsidR="00734A42" w:rsidTr="00D3707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132" w:type="dxa"/>
          </w:tcPr>
          <w:p w:rsidR="00734A42" w:rsidRDefault="00734A42">
            <w:pPr>
              <w:rPr>
                <w:b/>
                <w:i/>
                <w:sz w:val="4"/>
                <w:szCs w:val="4"/>
              </w:rPr>
            </w:pPr>
            <w:r w:rsidRPr="000C7334">
              <w:rPr>
                <w:b/>
                <w:i/>
                <w:sz w:val="20"/>
                <w:szCs w:val="20"/>
              </w:rPr>
              <w:t>LOCAL/DATA:</w:t>
            </w: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P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D64948" w:rsidP="00561346">
            <w:r>
              <w:t xml:space="preserve">Candangolândia-DF, </w:t>
            </w:r>
            <w:fldSimple w:instr=" MERGEFIELD  dataAtual  \* MERGEFORMAT ">
              <w:r w:rsidR="00D13F86">
                <w:rPr>
                  <w:noProof/>
                </w:rPr>
                <w:t>«dataAtual»</w:t>
              </w:r>
            </w:fldSimple>
          </w:p>
        </w:tc>
        <w:tc>
          <w:tcPr>
            <w:tcW w:w="5359" w:type="dxa"/>
          </w:tcPr>
          <w:p w:rsidR="000C7334" w:rsidRDefault="000C7334" w:rsidP="000C7334"/>
          <w:p w:rsidR="000C7334" w:rsidRDefault="000C7334" w:rsidP="000C7334">
            <w:pPr>
              <w:jc w:val="center"/>
            </w:pPr>
            <w:r>
              <w:t>____________________________________</w:t>
            </w:r>
          </w:p>
          <w:p w:rsidR="00734A42" w:rsidRPr="000C7334" w:rsidRDefault="00734A42" w:rsidP="000C7334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ASSINATURA DO REQUERENTE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0C7334">
              <w:rPr>
                <w:b/>
                <w:sz w:val="24"/>
                <w:szCs w:val="24"/>
              </w:rPr>
              <w:t>INFORMAÇÕES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RPr="00D32548" w:rsidTr="002A24BA">
        <w:tc>
          <w:tcPr>
            <w:tcW w:w="10490" w:type="dxa"/>
          </w:tcPr>
          <w:p w:rsidR="00ED4AC6" w:rsidRPr="00D32548" w:rsidRDefault="00ED4AC6">
            <w:pPr>
              <w:rPr>
                <w:b/>
                <w:i/>
                <w:sz w:val="8"/>
                <w:szCs w:val="8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D06471" w:rsidRPr="00D32548" w:rsidTr="00D06471"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Inclusão na PMDF</w:t>
                  </w:r>
                  <w:r w:rsidRPr="00D32548">
                    <w:rPr>
                      <w:i/>
                      <w:sz w:val="24"/>
                      <w:szCs w:val="24"/>
                    </w:rPr>
                    <w:t>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dataInclusao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«dataInclusao»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32548">
                    <w:rPr>
                      <w:b/>
                      <w:i/>
                      <w:sz w:val="24"/>
                      <w:szCs w:val="24"/>
                    </w:rPr>
                    <w:t>E</w:t>
                  </w:r>
                  <w:r w:rsidR="00D64948">
                    <w:rPr>
                      <w:b/>
                      <w:i/>
                      <w:sz w:val="24"/>
                      <w:szCs w:val="24"/>
                    </w:rPr>
                    <w:t>mail</w:t>
                  </w:r>
                  <w:proofErr w:type="spellEnd"/>
                  <w:r w:rsidR="00D64948">
                    <w:rPr>
                      <w:b/>
                      <w:i/>
                      <w:sz w:val="24"/>
                      <w:szCs w:val="24"/>
                    </w:rPr>
                    <w:t xml:space="preserve">: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email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«email»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D32548" w:rsidRPr="00D32548" w:rsidTr="00D06471"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Comportamento: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comportamento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«comportamento»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Telefone: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telefone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«telefone»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28234B" w:rsidRDefault="0028234B" w:rsidP="000D36BA">
            <w:pPr>
              <w:rPr>
                <w:sz w:val="24"/>
                <w:szCs w:val="24"/>
              </w:rPr>
            </w:pPr>
          </w:p>
          <w:p w:rsidR="009F312A" w:rsidRDefault="0028234B" w:rsidP="00C64685">
            <w:pPr>
              <w:ind w:firstLine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qtdFeriasNaoGozadas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«qtdFeriasNaoGozadas»</w:t>
            </w:r>
            <w:r>
              <w:rPr>
                <w:sz w:val="24"/>
                <w:szCs w:val="24"/>
              </w:rPr>
              <w:fldChar w:fldCharType="end"/>
            </w:r>
          </w:p>
          <w:p w:rsidR="000D36BA" w:rsidRDefault="000D36BA" w:rsidP="00C64685">
            <w:pPr>
              <w:ind w:firstLine="142"/>
            </w:pPr>
            <w:bookmarkStart w:id="0" w:name="_GoBack"/>
            <w:bookmarkEnd w:id="0"/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9"/>
              <w:gridCol w:w="6124"/>
            </w:tblGrid>
            <w:tr w:rsidR="00B045B3" w:rsidRPr="00D32548" w:rsidTr="005D6DD4">
              <w:tc>
                <w:tcPr>
                  <w:tcW w:w="3289" w:type="dxa"/>
                  <w:vAlign w:val="center"/>
                </w:tcPr>
                <w:p w:rsidR="00D32548" w:rsidRPr="005D6DD4" w:rsidRDefault="00D32548">
                  <w:pPr>
                    <w:rPr>
                      <w:sz w:val="24"/>
                      <w:szCs w:val="24"/>
                    </w:rPr>
                  </w:pPr>
                  <w:r w:rsidRPr="005D6DD4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6124" w:type="dxa"/>
                  <w:vAlign w:val="center"/>
                </w:tcPr>
                <w:p w:rsidR="005D6DD4" w:rsidRPr="007D3087" w:rsidRDefault="005D6DD4" w:rsidP="005D6DD4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D32548" w:rsidRPr="00B045B3" w:rsidRDefault="00561346" w:rsidP="005D6DD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 w:rsidR="00D32548" w:rsidRPr="00AB61C9" w:rsidRDefault="00AB61C9" w:rsidP="00AB61C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funcaoSargenteante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«funcaoSargenteante»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D32548" w:rsidRPr="00D32548" w:rsidRDefault="00D32548"/>
        </w:tc>
      </w:tr>
    </w:tbl>
    <w:p w:rsidR="00245531" w:rsidRDefault="00245531">
      <w:pPr>
        <w:rPr>
          <w:sz w:val="4"/>
          <w:szCs w:val="4"/>
        </w:rPr>
      </w:pPr>
    </w:p>
    <w:p w:rsidR="00245531" w:rsidRDefault="00245531">
      <w:pPr>
        <w:rPr>
          <w:sz w:val="4"/>
          <w:szCs w:val="4"/>
        </w:rPr>
      </w:pPr>
      <w:r>
        <w:rPr>
          <w:sz w:val="4"/>
          <w:szCs w:val="4"/>
        </w:rPr>
        <w:br w:type="page"/>
      </w:r>
    </w:p>
    <w:p w:rsidR="00734A42" w:rsidRPr="007D3087" w:rsidRDefault="00734A42">
      <w:pPr>
        <w:rPr>
          <w:sz w:val="4"/>
          <w:szCs w:val="4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102D44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D06471">
              <w:rPr>
                <w:b/>
                <w:sz w:val="24"/>
                <w:szCs w:val="24"/>
              </w:rPr>
              <w:t>AMPARO LEGAL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Tr="00102D44">
        <w:tc>
          <w:tcPr>
            <w:tcW w:w="10490" w:type="dxa"/>
          </w:tcPr>
          <w:p w:rsidR="00917872" w:rsidRDefault="00917872" w:rsidP="00917872">
            <w:pPr>
              <w:pStyle w:val="NormalWeb"/>
              <w:numPr>
                <w:ilvl w:val="0"/>
                <w:numId w:val="4"/>
              </w:numPr>
              <w:spacing w:before="119" w:beforeAutospacing="0" w:after="159" w:line="259" w:lineRule="auto"/>
            </w:pPr>
            <w:r>
              <w:t>Lei nº 7.289, de dezembro de 1984;</w:t>
            </w:r>
          </w:p>
          <w:p w:rsidR="009F312A" w:rsidRPr="00987C6E" w:rsidRDefault="00987C6E" w:rsidP="00987C6E">
            <w:pPr>
              <w:pStyle w:val="PargrafodaLista"/>
              <w:numPr>
                <w:ilvl w:val="0"/>
                <w:numId w:val="4"/>
              </w:numPr>
              <w:spacing w:before="120"/>
              <w:jc w:val="both"/>
              <w:rPr>
                <w:sz w:val="10"/>
                <w:szCs w:val="10"/>
              </w:rPr>
            </w:pPr>
            <w:r w:rsidRPr="00987C6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Art. 4º da portaria PMDF nº 848, de 28 de março de 2013, alterada pela portaria PMDF nº 858, de 20 de junho de 2013 e pela portaria PMDF nº 889, de 04 de dezembro de 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3.</w:t>
            </w:r>
          </w:p>
          <w:p w:rsidR="00987C6E" w:rsidRPr="00987C6E" w:rsidRDefault="00987C6E" w:rsidP="00987C6E">
            <w:pPr>
              <w:pStyle w:val="PargrafodaLista"/>
              <w:spacing w:before="120"/>
              <w:jc w:val="both"/>
              <w:rPr>
                <w:sz w:val="10"/>
                <w:szCs w:val="10"/>
              </w:rPr>
            </w:pPr>
          </w:p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B045B3" w:rsidRDefault="00B045B3" w:rsidP="00B045B3">
                  <w:r>
                    <w:t>EM CONFORMIDADE COM A LEGISLAÇÃO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nil"/>
                  </w:tcBorders>
                </w:tcPr>
                <w:p w:rsidR="00B045B3" w:rsidRDefault="00B045B3" w:rsidP="00B045B3"/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nil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</w:tbl>
          <w:p w:rsidR="00BF2725" w:rsidRPr="00D23283" w:rsidRDefault="00BF2725" w:rsidP="00917872">
            <w:pPr>
              <w:pStyle w:val="PargrafodaLista"/>
              <w:spacing w:before="120" w:line="276" w:lineRule="auto"/>
              <w:ind w:left="714"/>
              <w:jc w:val="both"/>
              <w:rPr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7B32DF" w:rsidTr="00FD5191">
              <w:tc>
                <w:tcPr>
                  <w:tcW w:w="3113" w:type="dxa"/>
                </w:tcPr>
                <w:p w:rsidR="007B32DF" w:rsidRPr="00FD5191" w:rsidRDefault="007B32DF" w:rsidP="00D23283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561346" w:rsidRDefault="00C64685" w:rsidP="00B03B24">
                  <w:pPr>
                    <w:jc w:val="center"/>
                  </w:pPr>
                  <w:fldSimple w:instr=" MERGEFIELD  chefeNgp  \* MERGEFORMAT ">
                    <w:r w:rsidR="00D13F86">
                      <w:rPr>
                        <w:noProof/>
                      </w:rPr>
                      <w:t>«chefeNgp»</w:t>
                    </w:r>
                  </w:fldSimple>
                </w:p>
                <w:p w:rsidR="00FD5191" w:rsidRDefault="00C64685" w:rsidP="00AB61C9">
                  <w:pPr>
                    <w:jc w:val="center"/>
                  </w:pPr>
                  <w:fldSimple w:instr=" MERGEFIELD  funcaoChefeNgp  \* MERGEFORMAT ">
                    <w:r w:rsidR="00AB61C9">
                      <w:rPr>
                        <w:noProof/>
                      </w:rPr>
                      <w:t>«funcaoChefeNgp»</w:t>
                    </w:r>
                  </w:fldSimple>
                </w:p>
              </w:tc>
            </w:tr>
          </w:tbl>
          <w:p w:rsidR="007B32DF" w:rsidRDefault="007B32DF" w:rsidP="00D23283">
            <w:pPr>
              <w:spacing w:before="120"/>
            </w:pPr>
          </w:p>
        </w:tc>
      </w:tr>
    </w:tbl>
    <w:p w:rsidR="00930248" w:rsidRDefault="00930248"/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10462"/>
      </w:tblGrid>
      <w:tr w:rsidR="00930248" w:rsidTr="00D37079">
        <w:tc>
          <w:tcPr>
            <w:tcW w:w="10462" w:type="dxa"/>
            <w:tcBorders>
              <w:bottom w:val="nil"/>
            </w:tcBorders>
          </w:tcPr>
          <w:p w:rsidR="00930248" w:rsidRDefault="00930248" w:rsidP="003E72B3">
            <w:pPr>
              <w:jc w:val="center"/>
            </w:pPr>
            <w:r w:rsidRPr="00D06471">
              <w:rPr>
                <w:b/>
                <w:sz w:val="24"/>
                <w:szCs w:val="24"/>
              </w:rPr>
              <w:t>DESPACHOS INTERMEDIÁRIOS</w:t>
            </w:r>
          </w:p>
        </w:tc>
      </w:tr>
      <w:tr w:rsidR="0038677D" w:rsidTr="0038677D">
        <w:tc>
          <w:tcPr>
            <w:tcW w:w="10462" w:type="dxa"/>
            <w:tcBorders>
              <w:top w:val="nil"/>
            </w:tcBorders>
          </w:tcPr>
          <w:p w:rsidR="0038677D" w:rsidRPr="00917872" w:rsidRDefault="0038677D" w:rsidP="00917872">
            <w:pPr>
              <w:jc w:val="center"/>
              <w:rPr>
                <w:b/>
                <w:i/>
                <w:sz w:val="10"/>
                <w:szCs w:val="10"/>
              </w:rPr>
            </w:pPr>
            <w:r>
              <w:rPr>
                <w:b/>
                <w:i/>
                <w:sz w:val="24"/>
                <w:szCs w:val="24"/>
              </w:rPr>
              <w:fldChar w:fldCharType="begin"/>
            </w:r>
            <w:r>
              <w:rPr>
                <w:b/>
                <w:i/>
                <w:sz w:val="24"/>
                <w:szCs w:val="24"/>
              </w:rPr>
              <w:instrText xml:space="preserve"> MERGEFIELD  lotacao  \* MERGEFORMAT </w:instrText>
            </w:r>
            <w:r>
              <w:rPr>
                <w:b/>
                <w:i/>
                <w:sz w:val="24"/>
                <w:szCs w:val="24"/>
              </w:rPr>
              <w:fldChar w:fldCharType="separate"/>
            </w:r>
            <w:r>
              <w:rPr>
                <w:b/>
                <w:i/>
                <w:noProof/>
                <w:sz w:val="24"/>
                <w:szCs w:val="24"/>
              </w:rPr>
              <w:t>«lotacao»</w:t>
            </w:r>
            <w:r>
              <w:rPr>
                <w:b/>
                <w:i/>
                <w:sz w:val="24"/>
                <w:szCs w:val="24"/>
              </w:rPr>
              <w:fldChar w:fldCharType="end"/>
            </w:r>
          </w:p>
          <w:p w:rsidR="0038677D" w:rsidRDefault="0038677D" w:rsidP="00917872">
            <w:pPr>
              <w:spacing w:line="276" w:lineRule="auto"/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>1 – Ciente;</w:t>
            </w:r>
            <w:r>
              <w:rPr>
                <w:sz w:val="24"/>
                <w:szCs w:val="24"/>
              </w:rPr>
              <w:t xml:space="preserve"> </w:t>
            </w:r>
          </w:p>
          <w:p w:rsidR="0038677D" w:rsidRDefault="0038677D" w:rsidP="0091787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2 - __________________________________________________________________________________</w:t>
            </w:r>
          </w:p>
          <w:p w:rsidR="0038677D" w:rsidRPr="00775CF1" w:rsidRDefault="0038677D" w:rsidP="00FC06DB">
            <w:pPr>
              <w:spacing w:line="276" w:lineRule="auto"/>
              <w:rPr>
                <w:sz w:val="4"/>
                <w:szCs w:val="4"/>
              </w:rPr>
            </w:pPr>
            <w:r>
              <w:rPr>
                <w:sz w:val="24"/>
                <w:szCs w:val="24"/>
              </w:rPr>
              <w:t xml:space="preserve">      __________________________________________________________________________________</w:t>
            </w:r>
          </w:p>
          <w:p w:rsidR="0038677D" w:rsidRPr="00775CF1" w:rsidRDefault="0038677D" w:rsidP="00917872">
            <w:pPr>
              <w:rPr>
                <w:sz w:val="4"/>
                <w:szCs w:val="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38677D" w:rsidRPr="00F946C6" w:rsidTr="005965D3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38677D" w:rsidRPr="00F946C6" w:rsidRDefault="0038677D" w:rsidP="009178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3 - </w:t>
                  </w:r>
                  <w:r w:rsidRPr="00F946C6">
                    <w:rPr>
                      <w:sz w:val="24"/>
                      <w:szCs w:val="24"/>
                    </w:rPr>
                    <w:t xml:space="preserve">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77D" w:rsidRPr="00F946C6" w:rsidRDefault="0038677D" w:rsidP="009178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8677D" w:rsidRPr="00F946C6" w:rsidRDefault="0038677D" w:rsidP="009178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77D" w:rsidRPr="00F946C6" w:rsidRDefault="0038677D" w:rsidP="009178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38677D" w:rsidRPr="00F946C6" w:rsidRDefault="0038677D" w:rsidP="009178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38677D" w:rsidRPr="006B0BE1" w:rsidRDefault="0038677D" w:rsidP="00917872">
            <w:pPr>
              <w:rPr>
                <w:sz w:val="4"/>
                <w:szCs w:val="4"/>
              </w:rPr>
            </w:pPr>
          </w:p>
          <w:p w:rsidR="0038677D" w:rsidRPr="006B0BE1" w:rsidRDefault="0038677D" w:rsidP="00917872">
            <w:pPr>
              <w:rPr>
                <w:sz w:val="4"/>
                <w:szCs w:val="4"/>
              </w:rPr>
            </w:pPr>
            <w:r>
              <w:rPr>
                <w:sz w:val="24"/>
                <w:szCs w:val="24"/>
              </w:rPr>
              <w:t>4</w:t>
            </w:r>
            <w:r w:rsidRPr="00F946C6">
              <w:rPr>
                <w:sz w:val="24"/>
                <w:szCs w:val="24"/>
              </w:rPr>
              <w:t xml:space="preserve"> – </w:t>
            </w:r>
            <w:r w:rsidRPr="006B0BE1">
              <w:rPr>
                <w:sz w:val="24"/>
                <w:szCs w:val="24"/>
              </w:rPr>
              <w:t xml:space="preserve">Encaminhe-se ao </w:t>
            </w:r>
            <w:r>
              <w:rPr>
                <w:sz w:val="24"/>
                <w:szCs w:val="24"/>
              </w:rPr>
              <w:t>Sr. Comandante do BPMA.</w:t>
            </w:r>
          </w:p>
          <w:p w:rsidR="0038677D" w:rsidRPr="006B0BE1" w:rsidRDefault="0038677D" w:rsidP="00917872">
            <w:pPr>
              <w:rPr>
                <w:sz w:val="4"/>
                <w:szCs w:val="4"/>
              </w:rPr>
            </w:pPr>
          </w:p>
          <w:p w:rsidR="0038677D" w:rsidRDefault="0038677D" w:rsidP="00917872">
            <w:pPr>
              <w:jc w:val="right"/>
            </w:pPr>
            <w:r>
              <w:rPr>
                <w:sz w:val="24"/>
                <w:szCs w:val="24"/>
              </w:rPr>
              <w:t>Em, _____ / _____ / _____</w:t>
            </w:r>
          </w:p>
          <w:p w:rsidR="0038677D" w:rsidRPr="00917872" w:rsidRDefault="0038677D" w:rsidP="003E72B3">
            <w:pPr>
              <w:rPr>
                <w:sz w:val="14"/>
                <w:szCs w:val="14"/>
              </w:rPr>
            </w:pPr>
          </w:p>
          <w:p w:rsidR="0038677D" w:rsidRDefault="0038677D" w:rsidP="003E72B3"/>
          <w:p w:rsidR="0038677D" w:rsidRDefault="000D36BA" w:rsidP="0038677D">
            <w:pPr>
              <w:jc w:val="center"/>
            </w:pPr>
            <w:r>
              <w:fldChar w:fldCharType="begin"/>
            </w:r>
            <w:r>
              <w:instrText xml:space="preserve"> MERGEFIELD  chefeSAd  \* MERGEFORMAT </w:instrText>
            </w:r>
            <w:r>
              <w:fldChar w:fldCharType="separate"/>
            </w:r>
            <w:r w:rsidR="0038677D">
              <w:rPr>
                <w:noProof/>
              </w:rPr>
              <w:t>«chefeSAd»</w:t>
            </w:r>
            <w:r>
              <w:rPr>
                <w:noProof/>
              </w:rPr>
              <w:fldChar w:fldCharType="end"/>
            </w:r>
          </w:p>
          <w:p w:rsidR="0038677D" w:rsidRDefault="000D36BA" w:rsidP="0038677D">
            <w:pPr>
              <w:jc w:val="center"/>
            </w:pPr>
            <w:r>
              <w:fldChar w:fldCharType="begin"/>
            </w:r>
            <w:r>
              <w:instrText xml:space="preserve"> MERGEFIELD  funcaoChefeSAd  \* MERGEFORMAT </w:instrText>
            </w:r>
            <w:r>
              <w:fldChar w:fldCharType="separate"/>
            </w:r>
            <w:r w:rsidR="0038677D">
              <w:rPr>
                <w:noProof/>
              </w:rPr>
              <w:t>«funcaoChefeSAd»</w:t>
            </w:r>
            <w:r>
              <w:rPr>
                <w:noProof/>
              </w:rPr>
              <w:fldChar w:fldCharType="end"/>
            </w:r>
          </w:p>
        </w:tc>
      </w:tr>
    </w:tbl>
    <w:p w:rsidR="00930248" w:rsidRDefault="00930248"/>
    <w:tbl>
      <w:tblPr>
        <w:tblStyle w:val="Tabelacomgrade"/>
        <w:tblW w:w="10343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343"/>
      </w:tblGrid>
      <w:tr w:rsidR="00734A42" w:rsidTr="00102D44">
        <w:tc>
          <w:tcPr>
            <w:tcW w:w="10343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DECISÃO</w:t>
            </w:r>
          </w:p>
        </w:tc>
      </w:tr>
      <w:tr w:rsidR="00734A42" w:rsidTr="00102D44">
        <w:tc>
          <w:tcPr>
            <w:tcW w:w="10343" w:type="dxa"/>
          </w:tcPr>
          <w:p w:rsidR="009D4486" w:rsidRDefault="009D4486"/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DÊ-SE CIÊNCIA AO INTERESSADO</w:t>
                  </w:r>
                </w:p>
              </w:tc>
            </w:tr>
            <w:tr w:rsidR="00FD5191" w:rsidRPr="009D4486" w:rsidTr="009D4486">
              <w:trPr>
                <w:trHeight w:val="227"/>
              </w:trPr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2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3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INDEFIRO/PUBLIQUE-SE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ARQUIVE-SE</w:t>
                  </w:r>
                </w:p>
              </w:tc>
            </w:tr>
          </w:tbl>
          <w:p w:rsidR="00FD5191" w:rsidRDefault="00FD5191"/>
          <w:p w:rsidR="009D4486" w:rsidRPr="00D163B0" w:rsidRDefault="009D4486">
            <w:pPr>
              <w:rPr>
                <w:sz w:val="16"/>
                <w:szCs w:val="16"/>
              </w:rPr>
            </w:pPr>
          </w:p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DE0179" w:rsidP="00DE017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comandante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«comandante»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 w:rsidR="009D4486" w:rsidRPr="00DE0179" w:rsidRDefault="00DE0179" w:rsidP="00DE017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funcaocomandante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«funcaocomandante»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FD5191" w:rsidRDefault="00FD5191"/>
        </w:tc>
      </w:tr>
    </w:tbl>
    <w:p w:rsidR="00734A42" w:rsidRDefault="00734A42"/>
    <w:tbl>
      <w:tblPr>
        <w:tblStyle w:val="Tabelacomgrade"/>
        <w:tblW w:w="10462" w:type="dxa"/>
        <w:tblInd w:w="-85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2"/>
      </w:tblGrid>
      <w:tr w:rsidR="00734A42" w:rsidTr="00D37079">
        <w:tc>
          <w:tcPr>
            <w:tcW w:w="10462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OUTRAS PROVIDÊNCIAS EFETUADAS</w:t>
            </w:r>
          </w:p>
        </w:tc>
      </w:tr>
      <w:tr w:rsidR="00734A42" w:rsidTr="00D37079">
        <w:tc>
          <w:tcPr>
            <w:tcW w:w="10462" w:type="dxa"/>
          </w:tcPr>
          <w:p w:rsidR="00734A42" w:rsidRDefault="00734A42"/>
          <w:p w:rsidR="009D4486" w:rsidRDefault="009D4486"/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Oficial Responsável</w:t>
                  </w:r>
                </w:p>
              </w:tc>
            </w:tr>
          </w:tbl>
          <w:p w:rsidR="009D4486" w:rsidRDefault="009D4486"/>
        </w:tc>
      </w:tr>
    </w:tbl>
    <w:p w:rsidR="00734A42" w:rsidRPr="00F946C6" w:rsidRDefault="00734A42">
      <w:pPr>
        <w:rPr>
          <w:sz w:val="2"/>
          <w:szCs w:val="2"/>
        </w:rPr>
      </w:pPr>
    </w:p>
    <w:sectPr w:rsidR="00734A42" w:rsidRPr="00F946C6" w:rsidSect="0092167E">
      <w:pgSz w:w="11906" w:h="16838" w:code="9"/>
      <w:pgMar w:top="1418" w:right="170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608C6"/>
    <w:multiLevelType w:val="hybridMultilevel"/>
    <w:tmpl w:val="868E5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9077E"/>
    <w:multiLevelType w:val="hybridMultilevel"/>
    <w:tmpl w:val="D2521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30CB8"/>
    <w:multiLevelType w:val="multilevel"/>
    <w:tmpl w:val="1D16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B6314"/>
    <w:multiLevelType w:val="hybridMultilevel"/>
    <w:tmpl w:val="6BC4D542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6"/>
    <w:rsid w:val="00083A16"/>
    <w:rsid w:val="000C7334"/>
    <w:rsid w:val="000D36BA"/>
    <w:rsid w:val="000E1DC3"/>
    <w:rsid w:val="00102D44"/>
    <w:rsid w:val="001243E3"/>
    <w:rsid w:val="001404B2"/>
    <w:rsid w:val="00150F88"/>
    <w:rsid w:val="00176B3F"/>
    <w:rsid w:val="00176E48"/>
    <w:rsid w:val="001F4D88"/>
    <w:rsid w:val="00245531"/>
    <w:rsid w:val="00274285"/>
    <w:rsid w:val="0028234B"/>
    <w:rsid w:val="002A24BA"/>
    <w:rsid w:val="0038677D"/>
    <w:rsid w:val="003E72B3"/>
    <w:rsid w:val="00405144"/>
    <w:rsid w:val="00417357"/>
    <w:rsid w:val="004E1C84"/>
    <w:rsid w:val="004F6CCB"/>
    <w:rsid w:val="00502A3D"/>
    <w:rsid w:val="00561346"/>
    <w:rsid w:val="00567CFE"/>
    <w:rsid w:val="005D6DD4"/>
    <w:rsid w:val="00613232"/>
    <w:rsid w:val="006D285D"/>
    <w:rsid w:val="00734A42"/>
    <w:rsid w:val="00753439"/>
    <w:rsid w:val="007607A0"/>
    <w:rsid w:val="007A2B27"/>
    <w:rsid w:val="007B32DF"/>
    <w:rsid w:val="007D3087"/>
    <w:rsid w:val="0087042F"/>
    <w:rsid w:val="00917872"/>
    <w:rsid w:val="0092167E"/>
    <w:rsid w:val="00930248"/>
    <w:rsid w:val="00987C6E"/>
    <w:rsid w:val="009D4486"/>
    <w:rsid w:val="009F312A"/>
    <w:rsid w:val="00A073C2"/>
    <w:rsid w:val="00A71A20"/>
    <w:rsid w:val="00A933C2"/>
    <w:rsid w:val="00AB61C9"/>
    <w:rsid w:val="00B03B24"/>
    <w:rsid w:val="00B045B3"/>
    <w:rsid w:val="00B64942"/>
    <w:rsid w:val="00BF2725"/>
    <w:rsid w:val="00C12B47"/>
    <w:rsid w:val="00C262C4"/>
    <w:rsid w:val="00C51C0C"/>
    <w:rsid w:val="00C64685"/>
    <w:rsid w:val="00C7664C"/>
    <w:rsid w:val="00D05FA5"/>
    <w:rsid w:val="00D06471"/>
    <w:rsid w:val="00D13F86"/>
    <w:rsid w:val="00D163B0"/>
    <w:rsid w:val="00D23283"/>
    <w:rsid w:val="00D32548"/>
    <w:rsid w:val="00D37079"/>
    <w:rsid w:val="00D566EC"/>
    <w:rsid w:val="00D64948"/>
    <w:rsid w:val="00DE0179"/>
    <w:rsid w:val="00E329AD"/>
    <w:rsid w:val="00E47BBD"/>
    <w:rsid w:val="00E73DC2"/>
    <w:rsid w:val="00EA7A03"/>
    <w:rsid w:val="00ED4AC6"/>
    <w:rsid w:val="00F23F59"/>
    <w:rsid w:val="00F6152E"/>
    <w:rsid w:val="00F946C6"/>
    <w:rsid w:val="00FC06DB"/>
    <w:rsid w:val="00FD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0E99B0-502A-4C80-BC04-07D336FD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17872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data\abo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9065A-32EE-4305-98E7-1B2E87E09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abono.dotx</Template>
  <TotalTime>12</TotalTime>
  <Pages>2</Pages>
  <Words>474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Clauder Lima</dc:creator>
  <cp:lastModifiedBy>Clauder Lima</cp:lastModifiedBy>
  <cp:revision>6</cp:revision>
  <cp:lastPrinted>2015-04-06T13:24:00Z</cp:lastPrinted>
  <dcterms:created xsi:type="dcterms:W3CDTF">2015-12-15T15:28:00Z</dcterms:created>
  <dcterms:modified xsi:type="dcterms:W3CDTF">2015-12-30T13:19:00Z</dcterms:modified>
</cp:coreProperties>
</file>