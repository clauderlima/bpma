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001D1E" w:rsidP="007607A0">
            <w:pPr>
              <w:jc w:val="center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Nº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numero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«numero»</w:t>
            </w:r>
            <w:r>
              <w:rPr>
                <w:sz w:val="24"/>
                <w:szCs w:val="24"/>
              </w:rPr>
              <w:fldChar w:fldCharType="end"/>
            </w:r>
          </w:p>
          <w:bookmarkEnd w:id="0"/>
          <w:p w:rsidR="00001D1E" w:rsidRDefault="00001D1E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nomePolicial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«nomePolicial»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fldChar w:fldCharType="begin"/>
            </w:r>
            <w:r>
              <w:rPr>
                <w:rFonts w:cs="Arial"/>
                <w:sz w:val="24"/>
                <w:szCs w:val="24"/>
              </w:rPr>
              <w:instrText xml:space="preserve"> MERGEFIELD  postoGraduacao  \* MERGEFORMAT </w:instrText>
            </w:r>
            <w:r>
              <w:rPr>
                <w:rFonts w:cs="Arial"/>
                <w:sz w:val="24"/>
                <w:szCs w:val="24"/>
              </w:rPr>
              <w:fldChar w:fldCharType="separate"/>
            </w:r>
            <w:r w:rsidR="00D13F86">
              <w:rPr>
                <w:rFonts w:cs="Arial"/>
                <w:noProof/>
                <w:sz w:val="24"/>
                <w:szCs w:val="24"/>
              </w:rPr>
              <w:t>«postoGraduacao»</w:t>
            </w:r>
            <w:r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3E72B3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matriculaSiape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«matriculaSiape»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561346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identificacaoUnica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«identificacaoUnica»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3E72B3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3E72B3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2A24BA">
        <w:tc>
          <w:tcPr>
            <w:tcW w:w="10490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C51C0C" w:rsidRPr="00C51C0C" w:rsidRDefault="00C51C0C" w:rsidP="00C51C0C">
            <w:pPr>
              <w:spacing w:line="312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À</w:t>
            </w:r>
            <w:r w:rsidRPr="00C51C0C">
              <w:rPr>
                <w:sz w:val="24"/>
                <w:szCs w:val="24"/>
              </w:rPr>
              <w:t xml:space="preserve"> Vossa Senhoria, </w:t>
            </w:r>
            <w:r w:rsidR="00274285">
              <w:rPr>
                <w:sz w:val="24"/>
                <w:szCs w:val="24"/>
              </w:rPr>
              <w:fldChar w:fldCharType="begin"/>
            </w:r>
            <w:r w:rsidR="00274285">
              <w:rPr>
                <w:sz w:val="24"/>
                <w:szCs w:val="24"/>
              </w:rPr>
              <w:instrText xml:space="preserve"> MERGEFIELD  quantidadeDias  \* MERGEFORMAT </w:instrText>
            </w:r>
            <w:r w:rsidR="00274285">
              <w:rPr>
                <w:sz w:val="24"/>
                <w:szCs w:val="24"/>
              </w:rPr>
              <w:fldChar w:fldCharType="separate"/>
            </w:r>
            <w:r w:rsidR="00274285">
              <w:rPr>
                <w:noProof/>
                <w:sz w:val="24"/>
                <w:szCs w:val="24"/>
              </w:rPr>
              <w:t>«quantidadeDias»</w:t>
            </w:r>
            <w:r w:rsidR="00274285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 xml:space="preserve"> dias de Abono de Ponto Anual, a ser</w:t>
            </w:r>
            <w:r>
              <w:rPr>
                <w:sz w:val="24"/>
                <w:szCs w:val="24"/>
              </w:rPr>
              <w:t>em</w:t>
            </w:r>
            <w:r w:rsidRPr="00C51C0C">
              <w:rPr>
                <w:sz w:val="24"/>
                <w:szCs w:val="24"/>
              </w:rPr>
              <w:t xml:space="preserve"> gozado</w:t>
            </w:r>
            <w:r>
              <w:rPr>
                <w:sz w:val="24"/>
                <w:szCs w:val="24"/>
              </w:rPr>
              <w:t>s</w:t>
            </w:r>
            <w:r w:rsidRPr="00C51C0C">
              <w:rPr>
                <w:sz w:val="24"/>
                <w:szCs w:val="24"/>
              </w:rPr>
              <w:t xml:space="preserve"> no </w:t>
            </w:r>
            <w:r>
              <w:rPr>
                <w:sz w:val="24"/>
                <w:szCs w:val="24"/>
              </w:rPr>
              <w:t xml:space="preserve">período de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inicioAbono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«inicioAbono»</w:t>
            </w:r>
            <w:r w:rsidR="00561346">
              <w:rPr>
                <w:sz w:val="24"/>
                <w:szCs w:val="24"/>
              </w:rPr>
              <w:fldChar w:fldCharType="end"/>
            </w:r>
            <w:r w:rsidR="00561346">
              <w:rPr>
                <w:sz w:val="24"/>
                <w:szCs w:val="24"/>
              </w:rPr>
              <w:t xml:space="preserve"> </w:t>
            </w:r>
            <w:r w:rsidR="004F6CCB">
              <w:rPr>
                <w:sz w:val="24"/>
                <w:szCs w:val="24"/>
              </w:rPr>
              <w:t>à</w:t>
            </w:r>
            <w:r w:rsidR="00561346">
              <w:rPr>
                <w:sz w:val="24"/>
                <w:szCs w:val="24"/>
              </w:rPr>
              <w:t xml:space="preserve"> </w:t>
            </w:r>
            <w:r w:rsidR="00561346">
              <w:rPr>
                <w:sz w:val="24"/>
                <w:szCs w:val="24"/>
              </w:rPr>
              <w:fldChar w:fldCharType="begin"/>
            </w:r>
            <w:r w:rsidR="00561346">
              <w:rPr>
                <w:sz w:val="24"/>
                <w:szCs w:val="24"/>
              </w:rPr>
              <w:instrText xml:space="preserve"> MERGEFIELD  fimAbono  \* MERGEFORMAT </w:instrText>
            </w:r>
            <w:r w:rsidR="00561346"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«fimAbono»</w:t>
            </w:r>
            <w:r w:rsidR="00561346">
              <w:rPr>
                <w:sz w:val="24"/>
                <w:szCs w:val="24"/>
              </w:rPr>
              <w:fldChar w:fldCharType="end"/>
            </w:r>
            <w:r w:rsidRPr="00C51C0C">
              <w:rPr>
                <w:sz w:val="24"/>
                <w:szCs w:val="24"/>
              </w:rPr>
              <w:t>.</w:t>
            </w:r>
          </w:p>
          <w:p w:rsidR="00D06471" w:rsidRDefault="00D06471" w:rsidP="00B64942">
            <w:pPr>
              <w:spacing w:line="312" w:lineRule="auto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9F312A">
            <w:pPr>
              <w:pStyle w:val="PargrafodaLista"/>
              <w:spacing w:line="312" w:lineRule="auto"/>
              <w:ind w:left="714"/>
              <w:rPr>
                <w:sz w:val="24"/>
                <w:szCs w:val="24"/>
              </w:rPr>
            </w:pP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561346">
            <w:r>
              <w:t xml:space="preserve">Candangolândia-DF, </w:t>
            </w:r>
            <w:r w:rsidR="00001D1E">
              <w:fldChar w:fldCharType="begin"/>
            </w:r>
            <w:r w:rsidR="00001D1E">
              <w:instrText xml:space="preserve"> MERGEFIELD  dataAtual  \* MERGEFORMAT </w:instrText>
            </w:r>
            <w:r w:rsidR="00001D1E">
              <w:fldChar w:fldCharType="separate"/>
            </w:r>
            <w:r w:rsidR="00D13F86">
              <w:rPr>
                <w:noProof/>
              </w:rPr>
              <w:t>«dataAtual»</w:t>
            </w:r>
            <w:r w:rsidR="00001D1E">
              <w:rPr>
                <w:noProof/>
              </w:rPr>
              <w:fldChar w:fldCharType="end"/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2A24BA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2A24BA">
        <w:tc>
          <w:tcPr>
            <w:tcW w:w="10490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dataInclusao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«dataInclusao»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email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«email»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comportamento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«comportamento»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561346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</w:t>
                  </w:r>
                  <w:r w:rsidR="00561346">
                    <w:rPr>
                      <w:sz w:val="24"/>
                      <w:szCs w:val="24"/>
                    </w:rPr>
                    <w:fldChar w:fldCharType="begin"/>
                  </w:r>
                  <w:r w:rsidR="00561346">
                    <w:rPr>
                      <w:sz w:val="24"/>
                      <w:szCs w:val="24"/>
                    </w:rPr>
                    <w:instrText xml:space="preserve"> MERGEFIELD  telefone  \* MERGEFORMAT </w:instrText>
                  </w:r>
                  <w:r w:rsidR="00561346"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«telefone»</w:t>
                  </w:r>
                  <w:r w:rsidR="00561346"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A933C2" w:rsidRPr="001F4D88" w:rsidRDefault="00561346" w:rsidP="00753439">
            <w:pPr>
              <w:pStyle w:val="PargrafodaLista"/>
              <w:numPr>
                <w:ilvl w:val="0"/>
                <w:numId w:val="2"/>
              </w:num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faltaInjustificada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13F86">
              <w:rPr>
                <w:noProof/>
                <w:sz w:val="24"/>
                <w:szCs w:val="24"/>
              </w:rPr>
              <w:t>«faltaInjustificada»</w:t>
            </w:r>
            <w:r>
              <w:rPr>
                <w:sz w:val="24"/>
                <w:szCs w:val="24"/>
              </w:rPr>
              <w:fldChar w:fldCharType="end"/>
            </w:r>
          </w:p>
          <w:p w:rsidR="001F4D88" w:rsidRPr="00A933C2" w:rsidRDefault="00001D1E" w:rsidP="00753439">
            <w:pPr>
              <w:pStyle w:val="PargrafodaLista"/>
              <w:numPr>
                <w:ilvl w:val="0"/>
                <w:numId w:val="2"/>
              </w:numPr>
            </w:pPr>
            <w:r>
              <w:fldChar w:fldCharType="begin"/>
            </w:r>
            <w:r>
              <w:instrText xml:space="preserve"> MERGEFIELD  gozosAnteriores </w:instrText>
            </w:r>
            <w:r>
              <w:instrText xml:space="preserve"> \* MERGEFORMAT </w:instrText>
            </w:r>
            <w:r>
              <w:fldChar w:fldCharType="separate"/>
            </w:r>
            <w:r w:rsidR="00D13F86">
              <w:rPr>
                <w:noProof/>
              </w:rPr>
              <w:t>«gozosAnteriores»</w:t>
            </w:r>
            <w:r>
              <w:rPr>
                <w:noProof/>
              </w:rPr>
              <w:fldChar w:fldCharType="end"/>
            </w:r>
          </w:p>
          <w:p w:rsidR="009F312A" w:rsidRDefault="009F312A" w:rsidP="00C7664C"/>
          <w:p w:rsidR="009F312A" w:rsidRDefault="009F312A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61346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13F86">
                    <w:rPr>
                      <w:noProof/>
                      <w:sz w:val="24"/>
                      <w:szCs w:val="24"/>
                    </w:rPr>
                    <w:t>«sargenteante»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  <w:p w:rsidR="00D32548" w:rsidRPr="00AB61C9" w:rsidRDefault="00AB61C9" w:rsidP="00AB61C9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 funcaoSargenteante  \* MERGEFORMAT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>
                    <w:rPr>
                      <w:noProof/>
                      <w:sz w:val="24"/>
                      <w:szCs w:val="24"/>
                    </w:rPr>
                    <w:t>«funcaoSargenteante»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D32548" w:rsidRPr="00D32548" w:rsidRDefault="00D32548"/>
        </w:tc>
      </w:tr>
    </w:tbl>
    <w:p w:rsidR="00EA7149" w:rsidRDefault="00EA7149">
      <w:pPr>
        <w:rPr>
          <w:sz w:val="4"/>
          <w:szCs w:val="4"/>
        </w:rPr>
      </w:pPr>
    </w:p>
    <w:p w:rsidR="00734A42" w:rsidRPr="007D3087" w:rsidRDefault="00EA7149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elacomgrade"/>
        <w:tblW w:w="10490" w:type="dxa"/>
        <w:tblInd w:w="-856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0"/>
      </w:tblGrid>
      <w:tr w:rsidR="00734A42" w:rsidTr="00102D44">
        <w:tc>
          <w:tcPr>
            <w:tcW w:w="10490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102D44">
        <w:tc>
          <w:tcPr>
            <w:tcW w:w="10490" w:type="dxa"/>
          </w:tcPr>
          <w:p w:rsidR="00D23283" w:rsidRPr="00D23283" w:rsidRDefault="009F312A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354A6E">
              <w:rPr>
                <w:szCs w:val="24"/>
              </w:rPr>
              <w:t>PORTARIA PMDF N° 844 DE 14 DE MARÇO DE 2013</w:t>
            </w:r>
          </w:p>
          <w:p w:rsidR="009F312A" w:rsidRDefault="009F312A" w:rsidP="00567CFE">
            <w:pPr>
              <w:spacing w:before="120"/>
              <w:jc w:val="both"/>
              <w:rPr>
                <w:sz w:val="10"/>
                <w:szCs w:val="10"/>
              </w:rPr>
            </w:pPr>
          </w:p>
          <w:p w:rsidR="009F312A" w:rsidRPr="00930248" w:rsidRDefault="009F312A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561346" w:rsidRDefault="00001D1E" w:rsidP="00B03B24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MERGEFIELD  chefeNgp  \* MERGEFORMAT </w:instrText>
                  </w:r>
                  <w:r>
                    <w:fldChar w:fldCharType="separate"/>
                  </w:r>
                  <w:r w:rsidR="00D13F86">
                    <w:rPr>
                      <w:noProof/>
                    </w:rPr>
                    <w:t>«chefeNgp»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D5191" w:rsidRDefault="00226744" w:rsidP="00AB61C9">
                  <w:pPr>
                    <w:jc w:val="center"/>
                  </w:pPr>
                  <w:fldSimple w:instr=" MERGEFIELD  funcaoChefeNgp  \* MERGEFORMAT ">
                    <w:r w:rsidR="00AB61C9">
                      <w:rPr>
                        <w:noProof/>
                      </w:rPr>
                      <w:t>«funcaoChefeNgp»</w:t>
                    </w:r>
                  </w:fldSimple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10462"/>
      </w:tblGrid>
      <w:tr w:rsidR="00930248" w:rsidTr="00D37079">
        <w:tc>
          <w:tcPr>
            <w:tcW w:w="10462" w:type="dxa"/>
            <w:tcBorders>
              <w:bottom w:val="nil"/>
            </w:tcBorders>
          </w:tcPr>
          <w:p w:rsidR="00930248" w:rsidRDefault="00930248" w:rsidP="003E72B3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EA7149" w:rsidTr="00EA7149">
        <w:tc>
          <w:tcPr>
            <w:tcW w:w="10462" w:type="dxa"/>
            <w:tcBorders>
              <w:top w:val="nil"/>
            </w:tcBorders>
          </w:tcPr>
          <w:p w:rsidR="00425B7B" w:rsidRPr="00425B7B" w:rsidRDefault="00425B7B" w:rsidP="00425B7B">
            <w:pPr>
              <w:jc w:val="center"/>
              <w:rPr>
                <w:b/>
                <w:i/>
                <w:sz w:val="24"/>
                <w:szCs w:val="24"/>
              </w:rPr>
            </w:pPr>
            <w:r w:rsidRPr="00425B7B">
              <w:rPr>
                <w:b/>
                <w:i/>
                <w:sz w:val="24"/>
                <w:szCs w:val="24"/>
              </w:rPr>
              <w:fldChar w:fldCharType="begin"/>
            </w:r>
            <w:r w:rsidRPr="00425B7B">
              <w:rPr>
                <w:b/>
                <w:i/>
                <w:sz w:val="24"/>
                <w:szCs w:val="24"/>
              </w:rPr>
              <w:instrText xml:space="preserve"> MERGEFIELD  lotacao  \* MERGEFORMAT </w:instrText>
            </w:r>
            <w:r w:rsidRPr="00425B7B">
              <w:rPr>
                <w:b/>
                <w:i/>
                <w:sz w:val="24"/>
                <w:szCs w:val="24"/>
              </w:rPr>
              <w:fldChar w:fldCharType="separate"/>
            </w:r>
            <w:r w:rsidRPr="00425B7B">
              <w:rPr>
                <w:b/>
                <w:i/>
                <w:noProof/>
                <w:sz w:val="24"/>
                <w:szCs w:val="24"/>
              </w:rPr>
              <w:t>«lotacao»</w:t>
            </w:r>
            <w:r w:rsidRPr="00425B7B">
              <w:rPr>
                <w:b/>
                <w:i/>
                <w:sz w:val="24"/>
                <w:szCs w:val="24"/>
              </w:rPr>
              <w:fldChar w:fldCharType="end"/>
            </w:r>
          </w:p>
          <w:p w:rsidR="00EA7149" w:rsidRDefault="00EA7149" w:rsidP="003E72B3">
            <w:pPr>
              <w:rPr>
                <w:sz w:val="24"/>
                <w:szCs w:val="24"/>
              </w:rPr>
            </w:pPr>
          </w:p>
          <w:p w:rsidR="00EA7149" w:rsidRDefault="00EA7149" w:rsidP="003E72B3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EA7149" w:rsidRPr="00F946C6" w:rsidTr="003E72B3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EA7149" w:rsidRPr="00F946C6" w:rsidRDefault="00EA7149" w:rsidP="003E72B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EA7149" w:rsidRDefault="00EA7149" w:rsidP="003E72B3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EA7149" w:rsidRDefault="00EA7149" w:rsidP="003E72B3">
            <w:pPr>
              <w:rPr>
                <w:sz w:val="24"/>
                <w:szCs w:val="24"/>
              </w:rPr>
            </w:pPr>
          </w:p>
          <w:p w:rsidR="00EA7149" w:rsidRDefault="00EA7149" w:rsidP="003E7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EA7149" w:rsidRDefault="00EA7149" w:rsidP="003E72B3"/>
          <w:p w:rsidR="00EA7149" w:rsidRDefault="00EA7149" w:rsidP="003E72B3"/>
          <w:p w:rsidR="00EA7149" w:rsidRDefault="00226744" w:rsidP="00AB61C9">
            <w:pPr>
              <w:jc w:val="center"/>
            </w:pPr>
            <w:fldSimple w:instr=" MERGEFIELD  chefeSAd  \* MERGEFORMAT ">
              <w:r w:rsidR="00EA7149">
                <w:rPr>
                  <w:noProof/>
                </w:rPr>
                <w:t>«chefeSAd»</w:t>
              </w:r>
            </w:fldSimple>
          </w:p>
          <w:p w:rsidR="00EA7149" w:rsidRDefault="00226744" w:rsidP="00AB61C9">
            <w:pPr>
              <w:jc w:val="center"/>
            </w:pPr>
            <w:fldSimple w:instr=" MERGEFIELD  funcaoChefeSAd  \* MERGEFORMAT ">
              <w:r w:rsidR="00EA7149">
                <w:rPr>
                  <w:noProof/>
                </w:rPr>
                <w:t>«funcaoChefeSAd»</w:t>
              </w:r>
            </w:fldSimple>
          </w:p>
        </w:tc>
      </w:tr>
    </w:tbl>
    <w:p w:rsidR="00930248" w:rsidRDefault="00930248"/>
    <w:tbl>
      <w:tblPr>
        <w:tblStyle w:val="Tabelacomgrade"/>
        <w:tblW w:w="10343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343"/>
      </w:tblGrid>
      <w:tr w:rsidR="00734A42" w:rsidTr="00102D44">
        <w:tc>
          <w:tcPr>
            <w:tcW w:w="10343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102D44">
        <w:tc>
          <w:tcPr>
            <w:tcW w:w="10343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Pr="00D163B0" w:rsidRDefault="009D4486">
            <w:pPr>
              <w:rPr>
                <w:sz w:val="16"/>
                <w:szCs w:val="16"/>
              </w:rPr>
            </w:pPr>
          </w:p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3E72B3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B64942">
      <w:pgSz w:w="11906" w:h="16838"/>
      <w:pgMar w:top="1418" w:right="170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B6314"/>
    <w:multiLevelType w:val="hybridMultilevel"/>
    <w:tmpl w:val="6BC4D542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6"/>
    <w:rsid w:val="00001D1E"/>
    <w:rsid w:val="00083A16"/>
    <w:rsid w:val="000C7334"/>
    <w:rsid w:val="000E1DC3"/>
    <w:rsid w:val="00102D44"/>
    <w:rsid w:val="001243E3"/>
    <w:rsid w:val="001404B2"/>
    <w:rsid w:val="00176B3F"/>
    <w:rsid w:val="001F4D88"/>
    <w:rsid w:val="00226744"/>
    <w:rsid w:val="00274285"/>
    <w:rsid w:val="002A24BA"/>
    <w:rsid w:val="003E72B3"/>
    <w:rsid w:val="00417357"/>
    <w:rsid w:val="00425B7B"/>
    <w:rsid w:val="004E1C84"/>
    <w:rsid w:val="004F6CCB"/>
    <w:rsid w:val="00502A3D"/>
    <w:rsid w:val="00561346"/>
    <w:rsid w:val="00567CFE"/>
    <w:rsid w:val="005D6DD4"/>
    <w:rsid w:val="005E5DE2"/>
    <w:rsid w:val="006D285D"/>
    <w:rsid w:val="00734A42"/>
    <w:rsid w:val="00753439"/>
    <w:rsid w:val="007607A0"/>
    <w:rsid w:val="007A2B27"/>
    <w:rsid w:val="007B32DF"/>
    <w:rsid w:val="007D3087"/>
    <w:rsid w:val="0087042F"/>
    <w:rsid w:val="00930248"/>
    <w:rsid w:val="009D4486"/>
    <w:rsid w:val="009F312A"/>
    <w:rsid w:val="00A073C2"/>
    <w:rsid w:val="00A71A20"/>
    <w:rsid w:val="00A933C2"/>
    <w:rsid w:val="00AB61C9"/>
    <w:rsid w:val="00B03B24"/>
    <w:rsid w:val="00B045B3"/>
    <w:rsid w:val="00B64942"/>
    <w:rsid w:val="00BF2725"/>
    <w:rsid w:val="00C0531F"/>
    <w:rsid w:val="00C262C4"/>
    <w:rsid w:val="00C51C0C"/>
    <w:rsid w:val="00C7664C"/>
    <w:rsid w:val="00D05FA5"/>
    <w:rsid w:val="00D06471"/>
    <w:rsid w:val="00D13F86"/>
    <w:rsid w:val="00D163B0"/>
    <w:rsid w:val="00D23283"/>
    <w:rsid w:val="00D32548"/>
    <w:rsid w:val="00D37079"/>
    <w:rsid w:val="00D566EC"/>
    <w:rsid w:val="00D64948"/>
    <w:rsid w:val="00D7786F"/>
    <w:rsid w:val="00E329AD"/>
    <w:rsid w:val="00EA7149"/>
    <w:rsid w:val="00EA7A03"/>
    <w:rsid w:val="00ED4AC6"/>
    <w:rsid w:val="00F23F59"/>
    <w:rsid w:val="00F6152E"/>
    <w:rsid w:val="00F946C6"/>
    <w:rsid w:val="00FB4DBC"/>
    <w:rsid w:val="00FC17EC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0E99B0-502A-4C80-BC04-07D336FD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data\abo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D57E3-CA71-4DC1-9876-1A488E80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abono.dotx</Template>
  <TotalTime>10</TotalTime>
  <Pages>2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 Lima</dc:creator>
  <cp:lastModifiedBy>Clauder Lima</cp:lastModifiedBy>
  <cp:revision>10</cp:revision>
  <cp:lastPrinted>2015-04-06T13:24:00Z</cp:lastPrinted>
  <dcterms:created xsi:type="dcterms:W3CDTF">2015-11-30T15:47:00Z</dcterms:created>
  <dcterms:modified xsi:type="dcterms:W3CDTF">2015-12-02T23:07:00Z</dcterms:modified>
</cp:coreProperties>
</file>