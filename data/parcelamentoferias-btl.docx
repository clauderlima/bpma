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63CEC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63CEC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À Vossa Senhoria que </w:t>
            </w:r>
            <w:r>
              <w:rPr>
                <w:sz w:val="24"/>
                <w:szCs w:val="24"/>
              </w:rPr>
              <w:t xml:space="preserve">as suas </w:t>
            </w:r>
            <w:r>
              <w:rPr>
                <w:sz w:val="24"/>
                <w:szCs w:val="24"/>
              </w:rPr>
              <w:t xml:space="preserve">férias regulamentares, relativa ao exercício de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anoExercicioFerias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«anoExercicioFerias»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, que estão previstas para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feriasProgramacao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«feriasProgramacao»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no calendário DP/PMDF, sejam gozadas </w:t>
            </w:r>
            <w:r>
              <w:rPr>
                <w:sz w:val="24"/>
                <w:szCs w:val="24"/>
              </w:rPr>
              <w:t>como segue:</w:t>
            </w:r>
          </w:p>
          <w:p w:rsidR="00D63CEC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primeiraParcela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«primeiraParcela»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D63CEC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segundaParcela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«segundaParcela»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D63CEC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terceiraParcela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«terceiraParcela»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  <w:p w:rsidR="005D6DD4" w:rsidRPr="00D06471" w:rsidRDefault="00D63CEC" w:rsidP="00D63CEC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restante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«restante»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917872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D06471" w:rsidRPr="00917872" w:rsidRDefault="00917872" w:rsidP="00917872">
            <w:pPr>
              <w:pStyle w:val="PargrafodaLista"/>
              <w:numPr>
                <w:ilvl w:val="0"/>
                <w:numId w:val="3"/>
              </w:numPr>
              <w:spacing w:line="480" w:lineRule="auto"/>
            </w:pPr>
            <w: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D63CEC">
              <w:fldChar w:fldCharType="begin"/>
            </w:r>
            <w:r w:rsidR="00D63CEC">
              <w:instrText xml:space="preserve"> MERGEFIELD  dataAtual  \* MERGEFORMAT </w:instrText>
            </w:r>
            <w:r w:rsidR="00D63CEC">
              <w:fldChar w:fldCharType="separate"/>
            </w:r>
            <w:r w:rsidR="00D13F86">
              <w:rPr>
                <w:noProof/>
              </w:rPr>
              <w:t>«dataAtual»</w:t>
            </w:r>
            <w:r w:rsidR="00D63CEC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Lei nº 7.289, de dezembro de 1984;</w:t>
            </w:r>
          </w:p>
          <w:p w:rsidR="009F312A" w:rsidRPr="00917872" w:rsidRDefault="00917872" w:rsidP="00917872">
            <w:pPr>
              <w:pStyle w:val="NormalWeb"/>
              <w:numPr>
                <w:ilvl w:val="0"/>
                <w:numId w:val="4"/>
              </w:numPr>
              <w:spacing w:before="119" w:beforeAutospacing="0" w:after="159" w:line="259" w:lineRule="auto"/>
            </w:pPr>
            <w:r>
              <w:t>§ 4º do Art. 3º da portaria PMDF nº 848, de 28 de março de 2013, alterada pela portaria PMDF nº 858, de 20 de junho de 2013 e pela portaria PMDF nº 889, de 04 de dezembro de 2013</w:t>
            </w: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BF2725" w:rsidRPr="00D23283" w:rsidRDefault="00BF2725" w:rsidP="00917872">
            <w:pPr>
              <w:pStyle w:val="PargrafodaLista"/>
              <w:spacing w:before="120" w:line="276" w:lineRule="auto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D63CEC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D63CEC" w:rsidP="00AB61C9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funcaoChefeNgp  \* MERGEFORMAT </w:instrText>
                  </w:r>
                  <w:r>
                    <w:fldChar w:fldCharType="separate"/>
                  </w:r>
                  <w:r w:rsidR="00AB61C9">
                    <w:rPr>
                      <w:noProof/>
                    </w:rPr>
                    <w:t>«funcaoChefeNgp»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38677D" w:rsidTr="0038677D">
        <w:tc>
          <w:tcPr>
            <w:tcW w:w="10462" w:type="dxa"/>
            <w:tcBorders>
              <w:top w:val="nil"/>
            </w:tcBorders>
          </w:tcPr>
          <w:p w:rsidR="0038677D" w:rsidRPr="00917872" w:rsidRDefault="0038677D" w:rsidP="00917872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  <w:r>
              <w:rPr>
                <w:sz w:val="24"/>
                <w:szCs w:val="24"/>
              </w:rPr>
              <w:t xml:space="preserve"> </w:t>
            </w:r>
          </w:p>
          <w:p w:rsidR="0038677D" w:rsidRDefault="0038677D" w:rsidP="0091787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__________________________________________________________________________________</w:t>
            </w:r>
          </w:p>
          <w:p w:rsidR="0038677D" w:rsidRPr="00775CF1" w:rsidRDefault="0038677D" w:rsidP="00FC06DB">
            <w:pPr>
              <w:spacing w:line="276" w:lineRule="auto"/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     __________________________________________________________________________________</w:t>
            </w:r>
          </w:p>
          <w:p w:rsidR="0038677D" w:rsidRPr="00775CF1" w:rsidRDefault="0038677D" w:rsidP="00917872">
            <w:pPr>
              <w:rPr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38677D" w:rsidRPr="00F946C6" w:rsidTr="005965D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3 -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38677D" w:rsidRPr="00F946C6" w:rsidRDefault="0038677D" w:rsidP="009178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>4</w:t>
            </w:r>
            <w:r w:rsidRPr="00F946C6">
              <w:rPr>
                <w:sz w:val="24"/>
                <w:szCs w:val="24"/>
              </w:rPr>
              <w:t xml:space="preserve"> – </w:t>
            </w:r>
            <w:r w:rsidRPr="006B0BE1">
              <w:rPr>
                <w:sz w:val="24"/>
                <w:szCs w:val="24"/>
              </w:rPr>
              <w:t xml:space="preserve">Encaminhe-se ao </w:t>
            </w:r>
            <w:r>
              <w:rPr>
                <w:sz w:val="24"/>
                <w:szCs w:val="24"/>
              </w:rPr>
              <w:t>Sr. Comandante do BPMA.</w:t>
            </w:r>
          </w:p>
          <w:p w:rsidR="0038677D" w:rsidRPr="006B0BE1" w:rsidRDefault="0038677D" w:rsidP="00917872">
            <w:pPr>
              <w:rPr>
                <w:sz w:val="4"/>
                <w:szCs w:val="4"/>
              </w:rPr>
            </w:pPr>
          </w:p>
          <w:p w:rsidR="0038677D" w:rsidRDefault="0038677D" w:rsidP="00917872">
            <w:pPr>
              <w:jc w:val="right"/>
            </w:pPr>
            <w:r>
              <w:rPr>
                <w:sz w:val="24"/>
                <w:szCs w:val="24"/>
              </w:rPr>
              <w:t>Em, _____ / _____ / _____</w:t>
            </w:r>
          </w:p>
          <w:p w:rsidR="0038677D" w:rsidRPr="00917872" w:rsidRDefault="0038677D" w:rsidP="003E72B3">
            <w:pPr>
              <w:rPr>
                <w:sz w:val="14"/>
                <w:szCs w:val="14"/>
              </w:rPr>
            </w:pPr>
          </w:p>
          <w:p w:rsidR="0038677D" w:rsidRDefault="0038677D" w:rsidP="003E72B3"/>
          <w:p w:rsidR="0038677D" w:rsidRDefault="00223970" w:rsidP="0038677D">
            <w:pPr>
              <w:jc w:val="center"/>
            </w:pPr>
            <w:fldSimple w:instr=" MERGEFIELD  chefeSAd  \* MERGEFORMAT ">
              <w:r w:rsidR="0038677D">
                <w:rPr>
                  <w:noProof/>
                </w:rPr>
                <w:t>«chefeSAd»</w:t>
              </w:r>
            </w:fldSimple>
          </w:p>
          <w:p w:rsidR="0038677D" w:rsidRDefault="00223970" w:rsidP="0038677D">
            <w:pPr>
              <w:jc w:val="center"/>
            </w:pPr>
            <w:fldSimple w:instr=" MERGEFIELD  funcaoChefeSAd  \* MERGEFORMAT ">
              <w:r w:rsidR="0038677D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608C6"/>
    <w:multiLevelType w:val="hybridMultilevel"/>
    <w:tmpl w:val="868E5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30CB8"/>
    <w:multiLevelType w:val="multilevel"/>
    <w:tmpl w:val="1D16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9D2"/>
    <w:rsid w:val="00150F88"/>
    <w:rsid w:val="00176B3F"/>
    <w:rsid w:val="00176E48"/>
    <w:rsid w:val="001F4D88"/>
    <w:rsid w:val="00223970"/>
    <w:rsid w:val="00245531"/>
    <w:rsid w:val="00274285"/>
    <w:rsid w:val="002A24BA"/>
    <w:rsid w:val="0038677D"/>
    <w:rsid w:val="003E72B3"/>
    <w:rsid w:val="00405144"/>
    <w:rsid w:val="00417357"/>
    <w:rsid w:val="004531E6"/>
    <w:rsid w:val="004E1C84"/>
    <w:rsid w:val="004F6CCB"/>
    <w:rsid w:val="00502A3D"/>
    <w:rsid w:val="00561346"/>
    <w:rsid w:val="00567CFE"/>
    <w:rsid w:val="005D6DD4"/>
    <w:rsid w:val="00613232"/>
    <w:rsid w:val="006D285D"/>
    <w:rsid w:val="00734A42"/>
    <w:rsid w:val="00753439"/>
    <w:rsid w:val="007607A0"/>
    <w:rsid w:val="007A2B27"/>
    <w:rsid w:val="007B32DF"/>
    <w:rsid w:val="007D3087"/>
    <w:rsid w:val="0087042F"/>
    <w:rsid w:val="008E3903"/>
    <w:rsid w:val="00917872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3C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C06DB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1787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D1BD-32C2-4A83-8238-AC0B9017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5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3</cp:revision>
  <cp:lastPrinted>2015-04-06T13:24:00Z</cp:lastPrinted>
  <dcterms:created xsi:type="dcterms:W3CDTF">2015-12-30T13:24:00Z</dcterms:created>
  <dcterms:modified xsi:type="dcterms:W3CDTF">2015-12-30T13:29:00Z</dcterms:modified>
</cp:coreProperties>
</file>