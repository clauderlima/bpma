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63CEC" w:rsidRDefault="00D63CEC" w:rsidP="00D63CEC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6E25C6" w:rsidRDefault="006E25C6" w:rsidP="006E25C6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as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interrompidas no dia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interrupcao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«interrupcao»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restando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qtdrestante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«qtdrestante»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dias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restante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«restante»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. </w:t>
            </w:r>
          </w:p>
          <w:p w:rsidR="005D6DD4" w:rsidRPr="00D06471" w:rsidRDefault="00D63CEC" w:rsidP="00D63CEC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D63CEC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D63CEC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38677D" w:rsidTr="0038677D">
        <w:tc>
          <w:tcPr>
            <w:tcW w:w="10462" w:type="dxa"/>
            <w:tcBorders>
              <w:top w:val="nil"/>
            </w:tcBorders>
          </w:tcPr>
          <w:p w:rsidR="0038677D" w:rsidRPr="00917872" w:rsidRDefault="0038677D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__________________________________________________________________________________</w:t>
            </w:r>
          </w:p>
          <w:p w:rsidR="0038677D" w:rsidRPr="00775CF1" w:rsidRDefault="0038677D" w:rsidP="00FC06DB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__________________________________________________________________________________</w:t>
            </w:r>
          </w:p>
          <w:p w:rsidR="0038677D" w:rsidRPr="00775CF1" w:rsidRDefault="0038677D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38677D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 xml:space="preserve">Encaminhe-se ao </w:t>
            </w:r>
            <w:r>
              <w:rPr>
                <w:sz w:val="24"/>
                <w:szCs w:val="24"/>
              </w:rPr>
              <w:t>Sr. Comandante do BPMA.</w:t>
            </w: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Default="0038677D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38677D" w:rsidRPr="00917872" w:rsidRDefault="0038677D" w:rsidP="003E72B3">
            <w:pPr>
              <w:rPr>
                <w:sz w:val="14"/>
                <w:szCs w:val="14"/>
              </w:rPr>
            </w:pPr>
          </w:p>
          <w:p w:rsidR="0038677D" w:rsidRDefault="0038677D" w:rsidP="003E72B3"/>
          <w:p w:rsidR="0038677D" w:rsidRDefault="006E25C6" w:rsidP="0038677D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38677D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38677D" w:rsidRDefault="006E25C6" w:rsidP="0038677D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38677D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16DB6"/>
    <w:rsid w:val="00083A16"/>
    <w:rsid w:val="000C7334"/>
    <w:rsid w:val="000E1DC3"/>
    <w:rsid w:val="00102D44"/>
    <w:rsid w:val="001243E3"/>
    <w:rsid w:val="001404B2"/>
    <w:rsid w:val="001509D2"/>
    <w:rsid w:val="00150F88"/>
    <w:rsid w:val="00176B3F"/>
    <w:rsid w:val="00176E48"/>
    <w:rsid w:val="001F4D88"/>
    <w:rsid w:val="00223970"/>
    <w:rsid w:val="00245531"/>
    <w:rsid w:val="00274285"/>
    <w:rsid w:val="002A24BA"/>
    <w:rsid w:val="0038677D"/>
    <w:rsid w:val="003E72B3"/>
    <w:rsid w:val="00405144"/>
    <w:rsid w:val="00417357"/>
    <w:rsid w:val="004531E6"/>
    <w:rsid w:val="004E1C84"/>
    <w:rsid w:val="004F6CCB"/>
    <w:rsid w:val="00502A3D"/>
    <w:rsid w:val="00561346"/>
    <w:rsid w:val="00567CFE"/>
    <w:rsid w:val="005D6DD4"/>
    <w:rsid w:val="00613232"/>
    <w:rsid w:val="006D285D"/>
    <w:rsid w:val="006E25C6"/>
    <w:rsid w:val="00734A42"/>
    <w:rsid w:val="00753439"/>
    <w:rsid w:val="007607A0"/>
    <w:rsid w:val="007A2B27"/>
    <w:rsid w:val="007B32DF"/>
    <w:rsid w:val="007D3087"/>
    <w:rsid w:val="0087042F"/>
    <w:rsid w:val="008E3903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3CEC"/>
    <w:rsid w:val="00D64948"/>
    <w:rsid w:val="00DE0179"/>
    <w:rsid w:val="00E329AD"/>
    <w:rsid w:val="00E73DC2"/>
    <w:rsid w:val="00EA7A03"/>
    <w:rsid w:val="00ED4AC6"/>
    <w:rsid w:val="00F23F59"/>
    <w:rsid w:val="00F6152E"/>
    <w:rsid w:val="00F946C6"/>
    <w:rsid w:val="00FC06DB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20EB-A80F-4D17-A66B-2A0587DA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</TotalTime>
  <Pages>2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3</cp:revision>
  <cp:lastPrinted>2015-04-06T13:24:00Z</cp:lastPrinted>
  <dcterms:created xsi:type="dcterms:W3CDTF">2016-01-18T15:44:00Z</dcterms:created>
  <dcterms:modified xsi:type="dcterms:W3CDTF">2016-01-18T15:44:00Z</dcterms:modified>
</cp:coreProperties>
</file>