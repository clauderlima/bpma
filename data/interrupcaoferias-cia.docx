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  <w:bookmarkStart w:id="0" w:name="_GoBack"/>
            <w:bookmarkEnd w:id="0"/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as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como segue: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primeiraParcela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«primeiraParcela»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segundaParcela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«segundaParcela»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terceiraParcela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«terceiraParcela»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5D6DD4" w:rsidRPr="00D06471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«restante»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9977BC">
              <w:fldChar w:fldCharType="begin"/>
            </w:r>
            <w:r w:rsidR="009977BC">
              <w:instrText xml:space="preserve"> MERGEFIELD  dataAtual  \* MERGEFORMAT </w:instrText>
            </w:r>
            <w:r w:rsidR="009977BC">
              <w:fldChar w:fldCharType="separate"/>
            </w:r>
            <w:r w:rsidR="00D13F86">
              <w:rPr>
                <w:noProof/>
              </w:rPr>
              <w:t>«dataAtual»</w:t>
            </w:r>
            <w:r w:rsidR="009977BC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9977BC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9977BC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1B0E45">
            <w:r>
              <w:t>2 - __________________</w:t>
            </w:r>
            <w:r w:rsidR="003B289E">
              <w:t>___</w:t>
            </w:r>
            <w:r>
              <w:t>____________________</w:t>
            </w:r>
          </w:p>
          <w:p w:rsidR="00917872" w:rsidRDefault="00917872" w:rsidP="001B0E45">
            <w:r>
              <w:t xml:space="preserve">      _____________________</w:t>
            </w:r>
            <w:r w:rsidR="003B289E">
              <w:t>___</w:t>
            </w:r>
            <w:r>
              <w:t>_________________</w:t>
            </w:r>
          </w:p>
          <w:p w:rsidR="00917872" w:rsidRPr="00775CF1" w:rsidRDefault="00917872" w:rsidP="001B0E45">
            <w:pPr>
              <w:rPr>
                <w:sz w:val="4"/>
                <w:szCs w:val="4"/>
              </w:rPr>
            </w:pPr>
            <w:r>
              <w:t xml:space="preserve">      ________________________</w:t>
            </w:r>
            <w:r w:rsidR="003B289E">
              <w:t>___</w:t>
            </w:r>
            <w:r>
              <w:t>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9977BC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9977BC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9977BC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930248" w:rsidRDefault="009977BC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B0E45"/>
    <w:rsid w:val="001E4A0D"/>
    <w:rsid w:val="001F4D88"/>
    <w:rsid w:val="00245531"/>
    <w:rsid w:val="00274285"/>
    <w:rsid w:val="002A24BA"/>
    <w:rsid w:val="003B289E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36037"/>
    <w:rsid w:val="00753439"/>
    <w:rsid w:val="007607A0"/>
    <w:rsid w:val="007A2B27"/>
    <w:rsid w:val="007B32DF"/>
    <w:rsid w:val="007D3087"/>
    <w:rsid w:val="0087042F"/>
    <w:rsid w:val="008F27A8"/>
    <w:rsid w:val="00917872"/>
    <w:rsid w:val="0092167E"/>
    <w:rsid w:val="00930248"/>
    <w:rsid w:val="009977BC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57E7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CACB-9429-469B-AD28-B2FE0918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0</TotalTime>
  <Pages>2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2</cp:revision>
  <cp:lastPrinted>2015-04-06T13:24:00Z</cp:lastPrinted>
  <dcterms:created xsi:type="dcterms:W3CDTF">2016-01-18T15:39:00Z</dcterms:created>
  <dcterms:modified xsi:type="dcterms:W3CDTF">2016-01-18T15:39:00Z</dcterms:modified>
</cp:coreProperties>
</file>