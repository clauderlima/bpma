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0B35C3">
              <w:rPr>
                <w:sz w:val="24"/>
                <w:szCs w:val="24"/>
              </w:rPr>
              <w:t xml:space="preserve"> Vossa Senhoria </w:t>
            </w:r>
            <w:r w:rsidR="00CC1983">
              <w:rPr>
                <w:sz w:val="24"/>
                <w:szCs w:val="24"/>
              </w:rPr>
              <w:t xml:space="preserve">que suas férias regulamentares, relativa ao exercício de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anoExercicioFerias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«anoExercicioFerias»</w:t>
            </w:r>
            <w:r w:rsidR="000B35C3">
              <w:rPr>
                <w:sz w:val="24"/>
                <w:szCs w:val="24"/>
              </w:rPr>
              <w:fldChar w:fldCharType="end"/>
            </w:r>
            <w:r w:rsidR="000B35C3">
              <w:rPr>
                <w:sz w:val="24"/>
                <w:szCs w:val="24"/>
              </w:rPr>
              <w:t xml:space="preserve">, que estão previstas para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feriasProgramacao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«feriasProgramacao»</w:t>
            </w:r>
            <w:r w:rsidR="000B35C3">
              <w:rPr>
                <w:sz w:val="24"/>
                <w:szCs w:val="24"/>
              </w:rPr>
              <w:fldChar w:fldCharType="end"/>
            </w:r>
            <w:r w:rsidR="00CC1983">
              <w:rPr>
                <w:sz w:val="24"/>
                <w:szCs w:val="24"/>
              </w:rPr>
              <w:t xml:space="preserve"> no calendário DP/PMDF, sejam gozadas no m</w:t>
            </w:r>
            <w:r w:rsidR="00B61010">
              <w:rPr>
                <w:sz w:val="24"/>
                <w:szCs w:val="24"/>
              </w:rPr>
              <w:t xml:space="preserve">ês </w:t>
            </w:r>
            <w:r w:rsidR="00B61010">
              <w:rPr>
                <w:sz w:val="24"/>
                <w:szCs w:val="24"/>
              </w:rPr>
              <w:fldChar w:fldCharType="begin"/>
            </w:r>
            <w:r w:rsidR="00B61010">
              <w:rPr>
                <w:sz w:val="24"/>
                <w:szCs w:val="24"/>
              </w:rPr>
              <w:instrText xml:space="preserve"> MERGEFIELD  novaProgramacao  \* MERGEFORMAT </w:instrText>
            </w:r>
            <w:r w:rsidR="00B61010">
              <w:rPr>
                <w:sz w:val="24"/>
                <w:szCs w:val="24"/>
              </w:rPr>
              <w:fldChar w:fldCharType="separate"/>
            </w:r>
            <w:r w:rsidR="00B61010">
              <w:rPr>
                <w:noProof/>
                <w:sz w:val="24"/>
                <w:szCs w:val="24"/>
              </w:rPr>
              <w:t>«novaProgramacao»</w:t>
            </w:r>
            <w:r w:rsidR="00B61010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6B0BE1" w:rsidRDefault="006B0BE1" w:rsidP="006B0BE1">
            <w:pPr>
              <w:pStyle w:val="NormalWeb"/>
              <w:numPr>
                <w:ilvl w:val="0"/>
                <w:numId w:val="3"/>
              </w:numPr>
              <w:spacing w:after="0" w:line="312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B35C3" w:rsidRDefault="000B35C3" w:rsidP="00C7664C"/>
          <w:p w:rsidR="009F312A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B61010" w:rsidRPr="00775CF1">
              <w:rPr>
                <w:sz w:val="24"/>
                <w:szCs w:val="24"/>
              </w:rPr>
              <w:t xml:space="preserve">oliciais de férias na </w:t>
            </w:r>
            <w:r w:rsidR="00DC0DC4" w:rsidRPr="00775CF1">
              <w:rPr>
                <w:sz w:val="24"/>
                <w:szCs w:val="24"/>
              </w:rPr>
              <w:t xml:space="preserve">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da Subunidade: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umDozeSubunidade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«umDozeSubunidade»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DC0DC4" w:rsidRPr="00775CF1" w:rsidRDefault="00775CF1" w:rsidP="00C7664C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>P</w:t>
            </w:r>
            <w:r w:rsidR="00DC0DC4" w:rsidRPr="00775CF1">
              <w:rPr>
                <w:sz w:val="24"/>
                <w:szCs w:val="24"/>
              </w:rPr>
              <w:t xml:space="preserve">oliciais de férias no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polferiasBatalhao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«polferiasBatalhao»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 xml:space="preserve"> (1/12 do Batalhão: </w:t>
            </w:r>
            <w:r w:rsidR="007E00C3">
              <w:rPr>
                <w:sz w:val="24"/>
                <w:szCs w:val="24"/>
              </w:rPr>
              <w:fldChar w:fldCharType="begin"/>
            </w:r>
            <w:r w:rsidR="007E00C3">
              <w:rPr>
                <w:sz w:val="24"/>
                <w:szCs w:val="24"/>
              </w:rPr>
              <w:instrText xml:space="preserve"> MERGEFIELD  umDozeBatalhao  \* MERGEFORMAT </w:instrText>
            </w:r>
            <w:r w:rsidR="007E00C3">
              <w:rPr>
                <w:sz w:val="24"/>
                <w:szCs w:val="24"/>
              </w:rPr>
              <w:fldChar w:fldCharType="separate"/>
            </w:r>
            <w:r w:rsidR="007E00C3">
              <w:rPr>
                <w:noProof/>
                <w:sz w:val="24"/>
                <w:szCs w:val="24"/>
              </w:rPr>
              <w:t>«umDozeBatalhao»</w:t>
            </w:r>
            <w:r w:rsidR="007E00C3">
              <w:rPr>
                <w:sz w:val="24"/>
                <w:szCs w:val="24"/>
              </w:rPr>
              <w:fldChar w:fldCharType="end"/>
            </w:r>
            <w:r w:rsidR="00DC0DC4" w:rsidRPr="00775CF1">
              <w:rPr>
                <w:sz w:val="24"/>
                <w:szCs w:val="24"/>
              </w:rPr>
              <w:t>)</w:t>
            </w:r>
          </w:p>
          <w:p w:rsidR="000B35C3" w:rsidRDefault="000B35C3" w:rsidP="00C7664C"/>
          <w:p w:rsidR="000B35C3" w:rsidRDefault="000B35C3" w:rsidP="00C7664C"/>
          <w:p w:rsidR="000B35C3" w:rsidRDefault="000B35C3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C415C1" w:rsidRPr="00B045B3" w:rsidRDefault="00C415C1" w:rsidP="00C415C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D32548" w:rsidP="00B045B3">
                  <w:pPr>
                    <w:jc w:val="center"/>
                  </w:pP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6B0BE1" w:rsidRDefault="00691CEF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</w:t>
            </w:r>
            <w:r w:rsidR="006B0BE1">
              <w:t>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6B0BE1" w:rsidRDefault="00BF2725" w:rsidP="006B0BE1">
            <w:pPr>
              <w:spacing w:before="120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691CEF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Pr="00C415C1" w:rsidRDefault="00C415C1" w:rsidP="00C415C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funcaochefengp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«funcaochefengp»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6B0BE1" w:rsidRDefault="00930248" w:rsidP="006B0BE1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 w:rsidR="006B0BE1">
              <w:rPr>
                <w:sz w:val="24"/>
                <w:szCs w:val="24"/>
              </w:rPr>
              <w:t xml:space="preserve"> 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6B0BE1" w:rsidRPr="00775CF1" w:rsidRDefault="006B0BE1" w:rsidP="006B0BE1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30248" w:rsidRPr="00775CF1" w:rsidRDefault="00930248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6B0BE1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30248">
                    <w:rPr>
                      <w:sz w:val="24"/>
                      <w:szCs w:val="24"/>
                    </w:rPr>
                    <w:t xml:space="preserve"> - </w:t>
                  </w:r>
                  <w:r w:rsidR="00930248"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Pr="006B0BE1" w:rsidRDefault="006B0BE1" w:rsidP="003E72B3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="00930248" w:rsidRPr="00F946C6">
              <w:rPr>
                <w:sz w:val="24"/>
                <w:szCs w:val="24"/>
              </w:rPr>
              <w:t xml:space="preserve"> – </w:t>
            </w:r>
            <w:r w:rsidR="00930248" w:rsidRPr="006B0BE1">
              <w:rPr>
                <w:sz w:val="24"/>
                <w:szCs w:val="24"/>
              </w:rPr>
              <w:t>Encaminhe-se ao Chefe da S</w:t>
            </w:r>
            <w:r w:rsidR="00F664CD">
              <w:rPr>
                <w:sz w:val="24"/>
                <w:szCs w:val="24"/>
              </w:rPr>
              <w:t xml:space="preserve">. </w:t>
            </w:r>
            <w:r w:rsidR="000B35C3" w:rsidRPr="006B0BE1">
              <w:rPr>
                <w:sz w:val="24"/>
                <w:szCs w:val="24"/>
              </w:rPr>
              <w:t>Ad</w:t>
            </w:r>
            <w:r w:rsidR="00F664CD">
              <w:rPr>
                <w:sz w:val="24"/>
                <w:szCs w:val="24"/>
              </w:rPr>
              <w:t>ministrativa</w:t>
            </w:r>
            <w:r w:rsidR="00176B3F" w:rsidRPr="000B35C3">
              <w:rPr>
                <w:sz w:val="23"/>
                <w:szCs w:val="23"/>
              </w:rPr>
              <w:t>;</w:t>
            </w:r>
          </w:p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Default="00930248" w:rsidP="000B35C3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6D285D" w:rsidRDefault="006D285D" w:rsidP="003E72B3"/>
          <w:p w:rsidR="00930248" w:rsidRDefault="00930248" w:rsidP="003E72B3"/>
          <w:p w:rsidR="00561346" w:rsidRDefault="00691CEF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691CEF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spacing w:line="360" w:lineRule="auto"/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DC0DC4">
              <w:trPr>
                <w:trHeight w:val="70"/>
              </w:trPr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DC0DC4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DC0DC4">
            <w:pPr>
              <w:spacing w:before="120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C415C1" w:rsidRPr="00B045B3" w:rsidRDefault="00C415C1" w:rsidP="00C4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chefesad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«chefesad»</w:t>
            </w:r>
            <w:r>
              <w:rPr>
                <w:sz w:val="24"/>
                <w:szCs w:val="24"/>
              </w:rPr>
              <w:fldChar w:fldCharType="end"/>
            </w:r>
          </w:p>
          <w:p w:rsidR="00930248" w:rsidRPr="00C415C1" w:rsidRDefault="00C415C1" w:rsidP="00C4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funcaochefesad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«funcaochefesad»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6B0BE1" w:rsidRDefault="009D4486">
            <w:pPr>
              <w:rPr>
                <w:sz w:val="4"/>
                <w:szCs w:val="4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bookmarkEnd w:id="0"/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lastRenderedPageBreak/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330"/>
    <w:multiLevelType w:val="multilevel"/>
    <w:tmpl w:val="A2E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B35C3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E72B3"/>
    <w:rsid w:val="00417357"/>
    <w:rsid w:val="004E1C84"/>
    <w:rsid w:val="004F6CCB"/>
    <w:rsid w:val="00502A3D"/>
    <w:rsid w:val="00561346"/>
    <w:rsid w:val="00567CFE"/>
    <w:rsid w:val="005D6DD4"/>
    <w:rsid w:val="00691CEF"/>
    <w:rsid w:val="006B0BE1"/>
    <w:rsid w:val="006D285D"/>
    <w:rsid w:val="00734A42"/>
    <w:rsid w:val="00753439"/>
    <w:rsid w:val="007607A0"/>
    <w:rsid w:val="00775CF1"/>
    <w:rsid w:val="007A2B27"/>
    <w:rsid w:val="007B32DF"/>
    <w:rsid w:val="007D3087"/>
    <w:rsid w:val="007E00C3"/>
    <w:rsid w:val="0087042F"/>
    <w:rsid w:val="00930248"/>
    <w:rsid w:val="009D4486"/>
    <w:rsid w:val="009F312A"/>
    <w:rsid w:val="00A073C2"/>
    <w:rsid w:val="00A71A20"/>
    <w:rsid w:val="00A933C2"/>
    <w:rsid w:val="00B03B24"/>
    <w:rsid w:val="00B045B3"/>
    <w:rsid w:val="00B61010"/>
    <w:rsid w:val="00B64942"/>
    <w:rsid w:val="00BF2725"/>
    <w:rsid w:val="00C262C4"/>
    <w:rsid w:val="00C34A58"/>
    <w:rsid w:val="00C415C1"/>
    <w:rsid w:val="00C51C0C"/>
    <w:rsid w:val="00C7664C"/>
    <w:rsid w:val="00CC1983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C0DC4"/>
    <w:rsid w:val="00E329AD"/>
    <w:rsid w:val="00EA7A03"/>
    <w:rsid w:val="00ED4AC6"/>
    <w:rsid w:val="00F23F59"/>
    <w:rsid w:val="00F6152E"/>
    <w:rsid w:val="00F664CD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0B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1301C-64B9-4951-BBE2-0651BAAA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48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7</cp:revision>
  <cp:lastPrinted>2015-04-06T13:24:00Z</cp:lastPrinted>
  <dcterms:created xsi:type="dcterms:W3CDTF">2015-11-27T13:47:00Z</dcterms:created>
  <dcterms:modified xsi:type="dcterms:W3CDTF">2015-12-06T17:04:00Z</dcterms:modified>
</cp:coreProperties>
</file>