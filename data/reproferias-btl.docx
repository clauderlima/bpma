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6E1961F1" wp14:editId="5ECF4D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176E48" w:rsidRDefault="00176E48" w:rsidP="00176E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</w:t>
            </w:r>
            <w:r w:rsidR="00E73DC2">
              <w:rPr>
                <w:sz w:val="24"/>
                <w:szCs w:val="24"/>
              </w:rPr>
              <w:fldChar w:fldCharType="begin"/>
            </w:r>
            <w:r w:rsidR="00E73DC2">
              <w:rPr>
                <w:sz w:val="24"/>
                <w:szCs w:val="24"/>
              </w:rPr>
              <w:instrText xml:space="preserve"> MERGEFIELD  numero  \* MERGEFORMAT </w:instrText>
            </w:r>
            <w:r w:rsidR="00E73DC2">
              <w:rPr>
                <w:sz w:val="24"/>
                <w:szCs w:val="24"/>
              </w:rPr>
              <w:fldChar w:fldCharType="separate"/>
            </w:r>
            <w:r w:rsidR="00E73DC2">
              <w:rPr>
                <w:noProof/>
                <w:sz w:val="24"/>
                <w:szCs w:val="24"/>
              </w:rPr>
              <w:t>«numero»</w:t>
            </w:r>
            <w:r w:rsidR="00E73DC2">
              <w:rPr>
                <w:sz w:val="24"/>
                <w:szCs w:val="24"/>
              </w:rPr>
              <w:fldChar w:fldCharType="end"/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nomePolicial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«nomePolicial»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fldChar w:fldCharType="begin"/>
            </w:r>
            <w:r>
              <w:rPr>
                <w:rFonts w:cs="Arial"/>
                <w:sz w:val="24"/>
                <w:szCs w:val="24"/>
              </w:rPr>
              <w:instrText xml:space="preserve"> MERGEFIELD  postoGraduacao  \* MERGEFORMAT </w:instrText>
            </w:r>
            <w:r>
              <w:rPr>
                <w:rFonts w:cs="Arial"/>
                <w:sz w:val="24"/>
                <w:szCs w:val="24"/>
              </w:rPr>
              <w:fldChar w:fldCharType="separate"/>
            </w:r>
            <w:r w:rsidR="00D13F86">
              <w:rPr>
                <w:rFonts w:cs="Arial"/>
                <w:noProof/>
                <w:sz w:val="24"/>
                <w:szCs w:val="24"/>
              </w:rPr>
              <w:t>«postoGraduacao»</w:t>
            </w:r>
            <w:r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matriculaSiape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«matriculaSiape»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561346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identificacaoUnica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«identificacaoUnica»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3E72B3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3E72B3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2A24BA">
        <w:tc>
          <w:tcPr>
            <w:tcW w:w="10490" w:type="dxa"/>
          </w:tcPr>
          <w:p w:rsidR="00D06471" w:rsidRDefault="00D06471"/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917872" w:rsidRPr="00C51C0C" w:rsidRDefault="00917872" w:rsidP="00917872">
            <w:pPr>
              <w:spacing w:line="312" w:lineRule="auto"/>
              <w:ind w:firstLine="709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À Vossa Senhoria que suas férias regulamentares, relativa ao exercício de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anoExercicioFerias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«anoExercicioFerias»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, que estão previstas para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feriasProgramacao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«feriasProgramacao»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no calendário DP/PMDF, sejam gozadas no mês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novaProgramacao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«novaProgramacao»</w:t>
            </w:r>
            <w:r>
              <w:rPr>
                <w:sz w:val="24"/>
                <w:szCs w:val="24"/>
              </w:rPr>
              <w:fldChar w:fldCharType="end"/>
            </w:r>
            <w:r w:rsidRPr="00C51C0C">
              <w:rPr>
                <w:sz w:val="24"/>
                <w:szCs w:val="24"/>
              </w:rPr>
              <w:t>.</w:t>
            </w:r>
          </w:p>
          <w:p w:rsidR="00D06471" w:rsidRDefault="00D06471" w:rsidP="00B64942">
            <w:pPr>
              <w:spacing w:line="312" w:lineRule="auto"/>
              <w:jc w:val="both"/>
              <w:rPr>
                <w:sz w:val="24"/>
                <w:szCs w:val="24"/>
              </w:rPr>
            </w:pP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917872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D06471" w:rsidRPr="00917872" w:rsidRDefault="00917872" w:rsidP="00917872">
            <w:pPr>
              <w:pStyle w:val="PargrafodaLista"/>
              <w:numPr>
                <w:ilvl w:val="0"/>
                <w:numId w:val="3"/>
              </w:numPr>
              <w:spacing w:line="480" w:lineRule="auto"/>
            </w:pPr>
            <w:r>
              <w:t>Calendário de Férias do DGP/PMDF</w:t>
            </w: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561346">
            <w:r>
              <w:t xml:space="preserve">Candangolândia-DF, </w:t>
            </w:r>
            <w:fldSimple w:instr=" MERGEFIELD  dataAtual  \* MERGEFORMAT ">
              <w:r w:rsidR="00D13F86">
                <w:rPr>
                  <w:noProof/>
                </w:rPr>
                <w:t>«dataAtual»</w:t>
              </w:r>
            </w:fldSimple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2A24BA">
        <w:tc>
          <w:tcPr>
            <w:tcW w:w="10490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dataInclusao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«dataInclusao»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email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«email»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comportamento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«comportamento»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telefone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«telefone»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C7664C" w:rsidRDefault="00C7664C" w:rsidP="00C7664C">
            <w:pPr>
              <w:ind w:firstLine="142"/>
              <w:rPr>
                <w:b/>
              </w:rPr>
            </w:pPr>
          </w:p>
          <w:p w:rsidR="00917872" w:rsidRPr="00775CF1" w:rsidRDefault="00917872" w:rsidP="00917872">
            <w:pPr>
              <w:rPr>
                <w:sz w:val="24"/>
                <w:szCs w:val="24"/>
              </w:rPr>
            </w:pPr>
            <w:r w:rsidRPr="00775CF1">
              <w:rPr>
                <w:sz w:val="24"/>
                <w:szCs w:val="24"/>
              </w:rPr>
              <w:t xml:space="preserve">Policiais de férias na Subunidade: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polferiasSubunidade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«polferiasSubunidade»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 xml:space="preserve"> (1/12 da Subunidade: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umDozeSubunidade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«umDozeSubunidade»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>)</w:t>
            </w:r>
          </w:p>
          <w:p w:rsidR="00917872" w:rsidRPr="00775CF1" w:rsidRDefault="00917872" w:rsidP="00917872">
            <w:pPr>
              <w:rPr>
                <w:sz w:val="24"/>
                <w:szCs w:val="24"/>
              </w:rPr>
            </w:pPr>
            <w:r w:rsidRPr="00775CF1">
              <w:rPr>
                <w:sz w:val="24"/>
                <w:szCs w:val="24"/>
              </w:rPr>
              <w:t xml:space="preserve">Policiais de férias no Batalhão: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polferiasBatalhao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«polferiasBatalhao»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 xml:space="preserve"> (1/12 do Batalhão: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umDozeBatalhao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«umDozeBatalhao»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>)</w:t>
            </w:r>
          </w:p>
          <w:p w:rsidR="009F312A" w:rsidRDefault="009F312A" w:rsidP="00C7664C"/>
          <w:p w:rsidR="009F312A" w:rsidRDefault="009F312A" w:rsidP="00C7664C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61346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D32548" w:rsidRPr="00AB61C9" w:rsidRDefault="00AB61C9" w:rsidP="00AB61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D32548" w:rsidRPr="00D32548" w:rsidRDefault="00D32548"/>
        </w:tc>
      </w:tr>
    </w:tbl>
    <w:p w:rsidR="00245531" w:rsidRDefault="00245531">
      <w:pPr>
        <w:rPr>
          <w:sz w:val="4"/>
          <w:szCs w:val="4"/>
        </w:rPr>
      </w:pPr>
    </w:p>
    <w:p w:rsidR="00245531" w:rsidRDefault="00245531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102D44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102D44">
        <w:tc>
          <w:tcPr>
            <w:tcW w:w="10490" w:type="dxa"/>
          </w:tcPr>
          <w:p w:rsidR="00917872" w:rsidRDefault="00917872" w:rsidP="00917872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Lei nº 7.289, de dezembro de 1984;</w:t>
            </w:r>
          </w:p>
          <w:p w:rsidR="009F312A" w:rsidRPr="00917872" w:rsidRDefault="00917872" w:rsidP="00917872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§ 4º do Art. 3º da portaria PMDF nº 848, de 28 de março de 2013, alterada pela portaria PMDF nº 858, de 20 de junho de 2013 e pela portaria PMDF nº 889, de 04 de dezembro de 2013</w:t>
            </w:r>
          </w:p>
          <w:p w:rsidR="009F312A" w:rsidRPr="00930248" w:rsidRDefault="009F312A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BF2725" w:rsidRPr="00D23283" w:rsidRDefault="00BF2725" w:rsidP="00917872">
            <w:pPr>
              <w:pStyle w:val="PargrafodaLista"/>
              <w:spacing w:before="120" w:line="276" w:lineRule="auto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561346" w:rsidRDefault="00E73DC2" w:rsidP="00B03B24">
                  <w:pPr>
                    <w:jc w:val="center"/>
                  </w:pPr>
                  <w:fldSimple w:instr=" MERGEFIELD  chefeNgp  \* MERGEFORMAT ">
                    <w:r w:rsidR="00D13F86">
                      <w:rPr>
                        <w:noProof/>
                      </w:rPr>
                      <w:t>«chefeNgp»</w:t>
                    </w:r>
                  </w:fldSimple>
                </w:p>
                <w:p w:rsidR="00FD5191" w:rsidRDefault="00E73DC2" w:rsidP="00AB61C9">
                  <w:pPr>
                    <w:jc w:val="center"/>
                  </w:pPr>
                  <w:fldSimple w:instr=" MERGEFIELD  funcaoChefeNgp  \* MERGEFORMAT ">
                    <w:r w:rsidR="00AB61C9">
                      <w:rPr>
                        <w:noProof/>
                      </w:rPr>
                      <w:t>«funcaoChefeNgp»</w:t>
                    </w:r>
                  </w:fldSimple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10462"/>
      </w:tblGrid>
      <w:tr w:rsidR="00930248" w:rsidTr="00D37079">
        <w:tc>
          <w:tcPr>
            <w:tcW w:w="10462" w:type="dxa"/>
            <w:tcBorders>
              <w:bottom w:val="nil"/>
            </w:tcBorders>
          </w:tcPr>
          <w:p w:rsidR="00930248" w:rsidRDefault="00930248" w:rsidP="003E72B3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38677D" w:rsidTr="0038677D">
        <w:tc>
          <w:tcPr>
            <w:tcW w:w="10462" w:type="dxa"/>
            <w:tcBorders>
              <w:top w:val="nil"/>
            </w:tcBorders>
          </w:tcPr>
          <w:p w:rsidR="0038677D" w:rsidRPr="00917872" w:rsidRDefault="0038677D" w:rsidP="00917872">
            <w:pPr>
              <w:jc w:val="center"/>
              <w:rPr>
                <w:b/>
                <w:i/>
                <w:sz w:val="10"/>
                <w:szCs w:val="10"/>
              </w:rPr>
            </w:pPr>
            <w:r>
              <w:rPr>
                <w:b/>
                <w:i/>
                <w:sz w:val="24"/>
                <w:szCs w:val="24"/>
              </w:rPr>
              <w:fldChar w:fldCharType="begin"/>
            </w:r>
            <w:r>
              <w:rPr>
                <w:b/>
                <w:i/>
                <w:sz w:val="24"/>
                <w:szCs w:val="24"/>
              </w:rPr>
              <w:instrText xml:space="preserve"> MERGEFIELD  lotacao  \* MERGEFORMAT </w:instrText>
            </w:r>
            <w:r>
              <w:rPr>
                <w:b/>
                <w:i/>
                <w:sz w:val="24"/>
                <w:szCs w:val="24"/>
              </w:rPr>
              <w:fldChar w:fldCharType="separate"/>
            </w:r>
            <w:r>
              <w:rPr>
                <w:b/>
                <w:i/>
                <w:noProof/>
                <w:sz w:val="24"/>
                <w:szCs w:val="24"/>
              </w:rPr>
              <w:t>«lotacao»</w:t>
            </w:r>
            <w:r>
              <w:rPr>
                <w:b/>
                <w:i/>
                <w:sz w:val="24"/>
                <w:szCs w:val="24"/>
              </w:rPr>
              <w:fldChar w:fldCharType="end"/>
            </w:r>
          </w:p>
          <w:p w:rsidR="0038677D" w:rsidRDefault="0038677D" w:rsidP="00917872">
            <w:pPr>
              <w:spacing w:line="276" w:lineRule="auto"/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>1 – Ciente;</w:t>
            </w:r>
            <w:r>
              <w:rPr>
                <w:sz w:val="24"/>
                <w:szCs w:val="24"/>
              </w:rPr>
              <w:t xml:space="preserve"> </w:t>
            </w:r>
          </w:p>
          <w:p w:rsidR="0038677D" w:rsidRDefault="0038677D" w:rsidP="0091787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2 - ______________________________________</w:t>
            </w:r>
            <w:r>
              <w:rPr>
                <w:sz w:val="24"/>
                <w:szCs w:val="24"/>
              </w:rPr>
              <w:t>_______________</w:t>
            </w:r>
            <w:r>
              <w:rPr>
                <w:sz w:val="24"/>
                <w:szCs w:val="24"/>
              </w:rPr>
              <w:t>______________________</w:t>
            </w:r>
            <w:r>
              <w:rPr>
                <w:sz w:val="24"/>
                <w:szCs w:val="24"/>
              </w:rPr>
              <w:t>_______</w:t>
            </w:r>
          </w:p>
          <w:p w:rsidR="0038677D" w:rsidRDefault="0038677D" w:rsidP="0091787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____________________________________________________________________________</w:t>
            </w:r>
            <w:r>
              <w:rPr>
                <w:sz w:val="24"/>
                <w:szCs w:val="24"/>
              </w:rPr>
              <w:t>______</w:t>
            </w:r>
          </w:p>
          <w:p w:rsidR="0038677D" w:rsidRPr="00775CF1" w:rsidRDefault="0038677D" w:rsidP="00917872">
            <w:pPr>
              <w:spacing w:line="276" w:lineRule="auto"/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 xml:space="preserve">      ____________________________________________________________________________</w:t>
            </w:r>
            <w:r>
              <w:rPr>
                <w:sz w:val="24"/>
                <w:szCs w:val="24"/>
              </w:rPr>
              <w:t>______</w:t>
            </w:r>
          </w:p>
          <w:p w:rsidR="0038677D" w:rsidRPr="00775CF1" w:rsidRDefault="0038677D" w:rsidP="00917872">
            <w:pPr>
              <w:rPr>
                <w:sz w:val="4"/>
                <w:szCs w:val="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38677D" w:rsidRPr="00F946C6" w:rsidTr="005965D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3 - </w:t>
                  </w:r>
                  <w:r w:rsidRPr="00F946C6">
                    <w:rPr>
                      <w:sz w:val="24"/>
                      <w:szCs w:val="24"/>
                    </w:rPr>
                    <w:t xml:space="preserve">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38677D" w:rsidRPr="006B0BE1" w:rsidRDefault="0038677D" w:rsidP="00917872">
            <w:pPr>
              <w:rPr>
                <w:sz w:val="4"/>
                <w:szCs w:val="4"/>
              </w:rPr>
            </w:pPr>
          </w:p>
          <w:p w:rsidR="0038677D" w:rsidRPr="006B0BE1" w:rsidRDefault="0038677D" w:rsidP="00917872">
            <w:pPr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>4</w:t>
            </w:r>
            <w:r w:rsidRPr="00F946C6">
              <w:rPr>
                <w:sz w:val="24"/>
                <w:szCs w:val="24"/>
              </w:rPr>
              <w:t xml:space="preserve"> – </w:t>
            </w:r>
            <w:r w:rsidRPr="006B0BE1">
              <w:rPr>
                <w:sz w:val="24"/>
                <w:szCs w:val="24"/>
              </w:rPr>
              <w:t xml:space="preserve">Encaminhe-se ao </w:t>
            </w:r>
            <w:r>
              <w:rPr>
                <w:sz w:val="24"/>
                <w:szCs w:val="24"/>
              </w:rPr>
              <w:t>Sr. Comandante do BPMA.</w:t>
            </w:r>
            <w:bookmarkStart w:id="0" w:name="_GoBack"/>
            <w:bookmarkEnd w:id="0"/>
          </w:p>
          <w:p w:rsidR="0038677D" w:rsidRPr="006B0BE1" w:rsidRDefault="0038677D" w:rsidP="00917872">
            <w:pPr>
              <w:rPr>
                <w:sz w:val="4"/>
                <w:szCs w:val="4"/>
              </w:rPr>
            </w:pPr>
          </w:p>
          <w:p w:rsidR="0038677D" w:rsidRDefault="0038677D" w:rsidP="00917872">
            <w:pPr>
              <w:jc w:val="right"/>
            </w:pPr>
            <w:r>
              <w:rPr>
                <w:sz w:val="24"/>
                <w:szCs w:val="24"/>
              </w:rPr>
              <w:t>Em, _____ / _____ / _____</w:t>
            </w:r>
          </w:p>
          <w:p w:rsidR="0038677D" w:rsidRPr="00917872" w:rsidRDefault="0038677D" w:rsidP="003E72B3">
            <w:pPr>
              <w:rPr>
                <w:sz w:val="14"/>
                <w:szCs w:val="14"/>
              </w:rPr>
            </w:pPr>
          </w:p>
          <w:p w:rsidR="0038677D" w:rsidRDefault="0038677D" w:rsidP="003E72B3"/>
          <w:p w:rsidR="0038677D" w:rsidRDefault="0038677D" w:rsidP="0038677D">
            <w:pPr>
              <w:jc w:val="center"/>
            </w:pPr>
            <w:r>
              <w:fldChar w:fldCharType="begin"/>
            </w:r>
            <w:r>
              <w:instrText xml:space="preserve"> MERGEFIELD  chefeSAd  \* MERGEFORMAT </w:instrText>
            </w:r>
            <w:r>
              <w:fldChar w:fldCharType="separate"/>
            </w:r>
            <w:r>
              <w:rPr>
                <w:noProof/>
              </w:rPr>
              <w:t>«chefeSAd»</w:t>
            </w:r>
            <w:r>
              <w:rPr>
                <w:noProof/>
              </w:rPr>
              <w:fldChar w:fldCharType="end"/>
            </w:r>
          </w:p>
          <w:p w:rsidR="0038677D" w:rsidRDefault="0038677D" w:rsidP="0038677D">
            <w:pPr>
              <w:jc w:val="center"/>
            </w:pPr>
            <w:r>
              <w:fldChar w:fldCharType="begin"/>
            </w:r>
            <w:r>
              <w:instrText xml:space="preserve"> MERGEFIELD  funcaoChefeSAd  \* MERGEFORMAT </w:instrText>
            </w:r>
            <w:r>
              <w:fldChar w:fldCharType="separate"/>
            </w:r>
            <w:r>
              <w:rPr>
                <w:noProof/>
              </w:rPr>
              <w:t>«funcaoChefeSAd»</w:t>
            </w:r>
            <w:r>
              <w:rPr>
                <w:noProof/>
              </w:rPr>
              <w:fldChar w:fldCharType="end"/>
            </w:r>
          </w:p>
        </w:tc>
      </w:tr>
    </w:tbl>
    <w:p w:rsidR="00930248" w:rsidRDefault="00930248"/>
    <w:tbl>
      <w:tblPr>
        <w:tblStyle w:val="Tabelacomgrade"/>
        <w:tblW w:w="10343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343"/>
      </w:tblGrid>
      <w:tr w:rsidR="00734A42" w:rsidTr="00102D44">
        <w:tc>
          <w:tcPr>
            <w:tcW w:w="10343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102D44">
        <w:tc>
          <w:tcPr>
            <w:tcW w:w="10343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Pr="00D163B0" w:rsidRDefault="009D4486">
            <w:pPr>
              <w:rPr>
                <w:sz w:val="16"/>
                <w:szCs w:val="16"/>
              </w:rPr>
            </w:pPr>
          </w:p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9D4486" w:rsidRPr="00DE0179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D37079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92167E">
      <w:pgSz w:w="11906" w:h="16838" w:code="9"/>
      <w:pgMar w:top="1418" w:right="170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608C6"/>
    <w:multiLevelType w:val="hybridMultilevel"/>
    <w:tmpl w:val="868E5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30CB8"/>
    <w:multiLevelType w:val="multilevel"/>
    <w:tmpl w:val="1D16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B6314"/>
    <w:multiLevelType w:val="hybridMultilevel"/>
    <w:tmpl w:val="6BC4D54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6"/>
    <w:rsid w:val="00083A16"/>
    <w:rsid w:val="000C7334"/>
    <w:rsid w:val="000E1DC3"/>
    <w:rsid w:val="00102D44"/>
    <w:rsid w:val="001243E3"/>
    <w:rsid w:val="001404B2"/>
    <w:rsid w:val="00150F88"/>
    <w:rsid w:val="00176B3F"/>
    <w:rsid w:val="00176E48"/>
    <w:rsid w:val="001F4D88"/>
    <w:rsid w:val="00245531"/>
    <w:rsid w:val="00274285"/>
    <w:rsid w:val="002A24BA"/>
    <w:rsid w:val="0038677D"/>
    <w:rsid w:val="003E72B3"/>
    <w:rsid w:val="00405144"/>
    <w:rsid w:val="00417357"/>
    <w:rsid w:val="004E1C84"/>
    <w:rsid w:val="004F6CCB"/>
    <w:rsid w:val="00502A3D"/>
    <w:rsid w:val="00561346"/>
    <w:rsid w:val="00567CFE"/>
    <w:rsid w:val="005D6DD4"/>
    <w:rsid w:val="006D285D"/>
    <w:rsid w:val="00734A42"/>
    <w:rsid w:val="00753439"/>
    <w:rsid w:val="007607A0"/>
    <w:rsid w:val="007A2B27"/>
    <w:rsid w:val="007B32DF"/>
    <w:rsid w:val="007D3087"/>
    <w:rsid w:val="0087042F"/>
    <w:rsid w:val="00917872"/>
    <w:rsid w:val="0092167E"/>
    <w:rsid w:val="00930248"/>
    <w:rsid w:val="009D4486"/>
    <w:rsid w:val="009F312A"/>
    <w:rsid w:val="00A073C2"/>
    <w:rsid w:val="00A71A20"/>
    <w:rsid w:val="00A933C2"/>
    <w:rsid w:val="00AB61C9"/>
    <w:rsid w:val="00B03B24"/>
    <w:rsid w:val="00B045B3"/>
    <w:rsid w:val="00B64942"/>
    <w:rsid w:val="00BF2725"/>
    <w:rsid w:val="00C12B47"/>
    <w:rsid w:val="00C262C4"/>
    <w:rsid w:val="00C51C0C"/>
    <w:rsid w:val="00C7664C"/>
    <w:rsid w:val="00D05FA5"/>
    <w:rsid w:val="00D06471"/>
    <w:rsid w:val="00D13F86"/>
    <w:rsid w:val="00D163B0"/>
    <w:rsid w:val="00D23283"/>
    <w:rsid w:val="00D32548"/>
    <w:rsid w:val="00D37079"/>
    <w:rsid w:val="00D566EC"/>
    <w:rsid w:val="00D64948"/>
    <w:rsid w:val="00DE0179"/>
    <w:rsid w:val="00E329AD"/>
    <w:rsid w:val="00E73DC2"/>
    <w:rsid w:val="00EA7A03"/>
    <w:rsid w:val="00ED4AC6"/>
    <w:rsid w:val="00F23F59"/>
    <w:rsid w:val="00F6152E"/>
    <w:rsid w:val="00F946C6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E99B0-502A-4C80-BC04-07D336F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1787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data\abo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53EAA-9EAE-4A66-90D7-C40044D30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abono.dotx</Template>
  <TotalTime>2</TotalTime>
  <Pages>2</Pages>
  <Words>553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 Lima</dc:creator>
  <cp:lastModifiedBy>Clauder Lima</cp:lastModifiedBy>
  <cp:revision>3</cp:revision>
  <cp:lastPrinted>2015-04-06T13:24:00Z</cp:lastPrinted>
  <dcterms:created xsi:type="dcterms:W3CDTF">2015-12-06T17:12:00Z</dcterms:created>
  <dcterms:modified xsi:type="dcterms:W3CDTF">2015-12-06T17:14:00Z</dcterms:modified>
</cp:coreProperties>
</file>