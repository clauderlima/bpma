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que as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gozadas como segue:</w:t>
            </w:r>
          </w:p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primeiraParcela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«primeiraParcela»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segundaParcela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«segundaParcela»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1E4A0D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terceiraParcela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«terceiraParcela»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5D6DD4" w:rsidRPr="00D06471" w:rsidRDefault="001E4A0D" w:rsidP="001E4A0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restante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«restante»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3B289E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3B289E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17872" w:rsidRDefault="00561346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917872" w:rsidRDefault="00917872" w:rsidP="001B0E45">
            <w:r>
              <w:t>2 - __________________</w:t>
            </w:r>
            <w:r w:rsidR="003B289E">
              <w:t>___</w:t>
            </w:r>
            <w:r>
              <w:t>____________________</w:t>
            </w:r>
          </w:p>
          <w:p w:rsidR="00917872" w:rsidRDefault="00917872" w:rsidP="001B0E45">
            <w:r>
              <w:t xml:space="preserve">      _____________________</w:t>
            </w:r>
            <w:r w:rsidR="003B289E">
              <w:t>___</w:t>
            </w:r>
            <w:r>
              <w:t>_________________</w:t>
            </w:r>
          </w:p>
          <w:p w:rsidR="00917872" w:rsidRPr="00775CF1" w:rsidRDefault="00917872" w:rsidP="001B0E45">
            <w:pPr>
              <w:rPr>
                <w:sz w:val="4"/>
                <w:szCs w:val="4"/>
              </w:rPr>
            </w:pPr>
            <w:r>
              <w:t xml:space="preserve">      ________________________</w:t>
            </w:r>
            <w:r w:rsidR="003B289E">
              <w:t>___</w:t>
            </w:r>
            <w:r>
              <w:t>______________</w:t>
            </w:r>
          </w:p>
          <w:p w:rsidR="00917872" w:rsidRPr="00775CF1" w:rsidRDefault="00917872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17872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>Encaminhe-se ao Chefe da S</w:t>
            </w:r>
            <w:r>
              <w:rPr>
                <w:sz w:val="24"/>
                <w:szCs w:val="24"/>
              </w:rPr>
              <w:t xml:space="preserve">. </w:t>
            </w:r>
            <w:r w:rsidRPr="006B0BE1">
              <w:rPr>
                <w:sz w:val="24"/>
                <w:szCs w:val="24"/>
              </w:rPr>
              <w:t>Ad</w:t>
            </w:r>
            <w:r>
              <w:rPr>
                <w:sz w:val="24"/>
                <w:szCs w:val="24"/>
              </w:rPr>
              <w:t>ministrativa</w:t>
            </w:r>
            <w:r w:rsidRPr="000B35C3">
              <w:rPr>
                <w:sz w:val="23"/>
                <w:szCs w:val="23"/>
              </w:rPr>
              <w:t>;</w:t>
            </w: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Default="00917872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917872" w:rsidRDefault="00930248" w:rsidP="003E72B3">
            <w:pPr>
              <w:rPr>
                <w:sz w:val="14"/>
                <w:szCs w:val="14"/>
              </w:rPr>
            </w:pPr>
          </w:p>
          <w:p w:rsidR="00930248" w:rsidRDefault="00930248" w:rsidP="003E72B3"/>
          <w:p w:rsidR="00561346" w:rsidRDefault="003B289E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p w:rsidR="00930248" w:rsidRDefault="003B289E" w:rsidP="001243E3">
            <w:pPr>
              <w:jc w:val="center"/>
            </w:pPr>
            <w:fldSimple w:instr=" MERGEFIELD  funcaochefe  \* MERGEFORMAT ">
              <w:r w:rsidR="001243E3"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4"/>
                <w:szCs w:val="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Pr="00917872" w:rsidRDefault="00917872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917872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9178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>
            <w:pPr>
              <w:rPr>
                <w:sz w:val="20"/>
                <w:szCs w:val="20"/>
              </w:rPr>
            </w:pPr>
          </w:p>
          <w:p w:rsidR="00917872" w:rsidRPr="00150F88" w:rsidRDefault="00917872" w:rsidP="003E72B3">
            <w:pPr>
              <w:rPr>
                <w:sz w:val="20"/>
                <w:szCs w:val="20"/>
              </w:rPr>
            </w:pPr>
          </w:p>
          <w:p w:rsidR="00930248" w:rsidRDefault="00930248" w:rsidP="003E72B3"/>
          <w:p w:rsidR="00AB61C9" w:rsidRDefault="003B289E" w:rsidP="00AB61C9">
            <w:pPr>
              <w:jc w:val="center"/>
            </w:pPr>
            <w:fldSimple w:instr=" MERGEFIELD  chefeSAd  \* MERGEFORMAT ">
              <w:r w:rsidR="00AB61C9">
                <w:rPr>
                  <w:noProof/>
                </w:rPr>
                <w:t>«chefeSAd»</w:t>
              </w:r>
            </w:fldSimple>
          </w:p>
          <w:p w:rsidR="00930248" w:rsidRDefault="003B289E" w:rsidP="00AB61C9">
            <w:pPr>
              <w:jc w:val="center"/>
            </w:pPr>
            <w:fldSimple w:instr=" MERGEFIELD  funcaoChefeSAd  \* MERGEFORMAT ">
              <w:r w:rsidR="00AB61C9"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>
            <w:bookmarkStart w:id="0" w:name="_GoBack"/>
            <w:bookmarkEnd w:id="0"/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B0E45"/>
    <w:rsid w:val="001E4A0D"/>
    <w:rsid w:val="001F4D88"/>
    <w:rsid w:val="00245531"/>
    <w:rsid w:val="00274285"/>
    <w:rsid w:val="002A24BA"/>
    <w:rsid w:val="003B289E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36037"/>
    <w:rsid w:val="00753439"/>
    <w:rsid w:val="007607A0"/>
    <w:rsid w:val="007A2B27"/>
    <w:rsid w:val="007B32DF"/>
    <w:rsid w:val="007D3087"/>
    <w:rsid w:val="0087042F"/>
    <w:rsid w:val="008F27A8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457E7"/>
    <w:rsid w:val="00E73DC2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D7B15-E993-4A6B-A8EB-E5E37E86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5</TotalTime>
  <Pages>2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6</cp:revision>
  <cp:lastPrinted>2015-04-06T13:24:00Z</cp:lastPrinted>
  <dcterms:created xsi:type="dcterms:W3CDTF">2015-12-30T13:36:00Z</dcterms:created>
  <dcterms:modified xsi:type="dcterms:W3CDTF">2016-01-04T16:13:00Z</dcterms:modified>
</cp:coreProperties>
</file>